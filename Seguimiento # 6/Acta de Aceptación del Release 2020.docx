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3821" w14:textId="2D47DCF5" w:rsidR="008976DB" w:rsidRPr="008976DB" w:rsidRDefault="006E038B" w:rsidP="006E038B">
      <w:pPr>
        <w:pStyle w:val="Ttulo"/>
      </w:pPr>
      <w:r>
        <w:t xml:space="preserve">Sistema de información para la gestión administrativa, académica y curricular de la Escuela de Bibliotecología, Documentación e Información </w:t>
      </w:r>
    </w:p>
    <w:p w14:paraId="16E6F753" w14:textId="77777777" w:rsidR="008976DB" w:rsidRDefault="008976DB"/>
    <w:tbl>
      <w:tblPr>
        <w:tblStyle w:val="Tabladelista3-nfasis11"/>
        <w:tblpPr w:leftFromText="141" w:rightFromText="141" w:vertAnchor="text" w:horzAnchor="margin" w:tblpY="129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8976DB" w:rsidRPr="00D66858" w14:paraId="768D7F45" w14:textId="77777777" w:rsidTr="00385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23" w:type="dxa"/>
          </w:tcPr>
          <w:p w14:paraId="35AADA82" w14:textId="77777777" w:rsidR="008976DB" w:rsidRPr="002E55DF" w:rsidRDefault="008976DB" w:rsidP="008976DB">
            <w:pPr>
              <w:pStyle w:val="Textoindependiente"/>
              <w:spacing w:before="120"/>
              <w:rPr>
                <w:sz w:val="40"/>
                <w:lang w:val="es-EC"/>
              </w:rPr>
            </w:pPr>
            <w:r w:rsidRPr="002E55DF">
              <w:t>Descripción del proyecto</w:t>
            </w:r>
          </w:p>
        </w:tc>
      </w:tr>
      <w:tr w:rsidR="008976DB" w14:paraId="35BF21BE" w14:textId="77777777" w:rsidTr="00385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14:paraId="7AD19F67" w14:textId="2A8AF258" w:rsidR="006E038B" w:rsidRDefault="008976DB" w:rsidP="008976DB">
            <w:pPr>
              <w:pStyle w:val="Textoindependiente"/>
              <w:rPr>
                <w:rFonts w:cs="Arial"/>
                <w:b w:val="0"/>
                <w:bCs w:val="0"/>
                <w:sz w:val="20"/>
              </w:rPr>
            </w:pPr>
            <w:r w:rsidRPr="002E55DF">
              <w:rPr>
                <w:rFonts w:cs="Arial"/>
                <w:sz w:val="20"/>
              </w:rPr>
              <w:t>Empresa:</w:t>
            </w:r>
            <w:r w:rsidR="006E038B">
              <w:rPr>
                <w:rFonts w:cs="Arial"/>
                <w:sz w:val="20"/>
              </w:rPr>
              <w:t xml:space="preserve"> </w:t>
            </w:r>
            <w:r w:rsidR="006E038B" w:rsidRPr="006E038B">
              <w:rPr>
                <w:rFonts w:cs="Arial"/>
                <w:sz w:val="20"/>
              </w:rPr>
              <w:t xml:space="preserve">Escuela </w:t>
            </w:r>
            <w:r w:rsidR="006E038B" w:rsidRPr="006E038B">
              <w:rPr>
                <w:sz w:val="20"/>
              </w:rPr>
              <w:t>de Bibliotecología, Documentación e Información</w:t>
            </w:r>
          </w:p>
          <w:p w14:paraId="2D58764D" w14:textId="6B775430" w:rsidR="008976DB" w:rsidRPr="006E038B" w:rsidRDefault="008976DB" w:rsidP="008976DB">
            <w:pPr>
              <w:pStyle w:val="Textoindependiente"/>
              <w:rPr>
                <w:sz w:val="40"/>
                <w:u w:val="single"/>
                <w:lang w:val="es-EC"/>
              </w:rPr>
            </w:pPr>
            <w:r>
              <w:rPr>
                <w:rFonts w:cs="Arial"/>
                <w:sz w:val="20"/>
              </w:rPr>
              <w:t>Descripción</w:t>
            </w:r>
            <w:r w:rsidRPr="006E038B">
              <w:rPr>
                <w:rFonts w:cs="Arial"/>
                <w:sz w:val="20"/>
              </w:rPr>
              <w:t xml:space="preserve">: </w:t>
            </w:r>
            <w:r w:rsidR="006E038B" w:rsidRPr="006E038B">
              <w:rPr>
                <w:sz w:val="20"/>
              </w:rPr>
              <w:t>Sistema para la gestión administrativa, académica y curricular</w:t>
            </w:r>
            <w:r w:rsidR="006E038B">
              <w:t xml:space="preserve"> </w:t>
            </w:r>
            <w:r w:rsidR="006E038B">
              <w:rPr>
                <w:sz w:val="20"/>
              </w:rPr>
              <w:t xml:space="preserve">de la </w:t>
            </w:r>
            <w:proofErr w:type="spellStart"/>
            <w:r w:rsidR="006E038B">
              <w:rPr>
                <w:sz w:val="20"/>
              </w:rPr>
              <w:t>EBDI</w:t>
            </w:r>
            <w:proofErr w:type="spellEnd"/>
            <w:r>
              <w:rPr>
                <w:rFonts w:cs="Arial"/>
                <w:sz w:val="20"/>
              </w:rPr>
              <w:br/>
            </w:r>
            <w:r w:rsidRPr="002E55DF">
              <w:rPr>
                <w:rFonts w:cs="Arial"/>
                <w:sz w:val="20"/>
              </w:rPr>
              <w:t>Fecha</w:t>
            </w:r>
            <w:r w:rsidR="006E038B">
              <w:rPr>
                <w:rFonts w:cs="Arial"/>
                <w:sz w:val="20"/>
              </w:rPr>
              <w:t>: 10/11/2020</w:t>
            </w:r>
          </w:p>
        </w:tc>
      </w:tr>
    </w:tbl>
    <w:p w14:paraId="007E5197" w14:textId="77777777" w:rsidR="00E91E01" w:rsidRDefault="00E91E01" w:rsidP="00E91E01">
      <w:pPr>
        <w:pStyle w:val="Textoindependiente2"/>
        <w:rPr>
          <w:rFonts w:ascii="Arial" w:hAnsi="Arial"/>
          <w:szCs w:val="20"/>
          <w:lang w:val="es-ES"/>
        </w:rPr>
      </w:pPr>
    </w:p>
    <w:tbl>
      <w:tblPr>
        <w:tblStyle w:val="Tabladelista3-nfasis11"/>
        <w:tblpPr w:leftFromText="141" w:rightFromText="141" w:vertAnchor="text" w:horzAnchor="margin" w:tblpY="129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9B381D" w:rsidRPr="00D66858" w14:paraId="492DEDE1" w14:textId="77777777" w:rsidTr="00385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23" w:type="dxa"/>
          </w:tcPr>
          <w:p w14:paraId="090CBFFC" w14:textId="77777777" w:rsidR="009B381D" w:rsidRPr="002E55DF" w:rsidRDefault="009B381D" w:rsidP="009A1D4D">
            <w:pPr>
              <w:pStyle w:val="Textoindependiente"/>
              <w:spacing w:before="120"/>
              <w:rPr>
                <w:sz w:val="40"/>
                <w:lang w:val="es-EC"/>
              </w:rPr>
            </w:pPr>
            <w:r>
              <w:rPr>
                <w:b w:val="0"/>
              </w:rPr>
              <w:t>Presentes en la Reunión</w:t>
            </w:r>
          </w:p>
        </w:tc>
      </w:tr>
    </w:tbl>
    <w:p w14:paraId="020BB316" w14:textId="77777777" w:rsidR="009B381D" w:rsidRDefault="009B381D" w:rsidP="00E91E01">
      <w:pPr>
        <w:pStyle w:val="Textoindependiente2"/>
        <w:rPr>
          <w:rFonts w:ascii="Arial" w:hAnsi="Arial"/>
          <w:szCs w:val="20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92"/>
        <w:gridCol w:w="3053"/>
        <w:gridCol w:w="3747"/>
      </w:tblGrid>
      <w:tr w:rsidR="009B381D" w14:paraId="2F643A4F" w14:textId="77777777" w:rsidTr="009B381D">
        <w:trPr>
          <w:tblHeader/>
        </w:trPr>
        <w:tc>
          <w:tcPr>
            <w:tcW w:w="1849" w:type="pct"/>
            <w:shd w:val="pct10" w:color="auto" w:fill="auto"/>
          </w:tcPr>
          <w:p w14:paraId="15E202CD" w14:textId="77777777" w:rsidR="009B381D" w:rsidRPr="00E2304C" w:rsidRDefault="009B381D" w:rsidP="009B381D">
            <w:pPr>
              <w:pStyle w:val="Textoindependiente"/>
              <w:spacing w:after="0"/>
              <w:jc w:val="center"/>
              <w:rPr>
                <w:b/>
                <w:sz w:val="20"/>
                <w:lang w:val="es-CR"/>
              </w:rPr>
            </w:pPr>
            <w:r w:rsidRPr="00E2304C">
              <w:rPr>
                <w:b/>
                <w:sz w:val="20"/>
                <w:lang w:val="es-CR"/>
              </w:rPr>
              <w:t>Nombre Completo</w:t>
            </w:r>
          </w:p>
        </w:tc>
        <w:tc>
          <w:tcPr>
            <w:tcW w:w="1414" w:type="pct"/>
            <w:shd w:val="pct10" w:color="auto" w:fill="auto"/>
          </w:tcPr>
          <w:p w14:paraId="1A92219C" w14:textId="77777777" w:rsidR="009B381D" w:rsidRPr="00E2304C" w:rsidRDefault="009B381D" w:rsidP="009B381D">
            <w:pPr>
              <w:pStyle w:val="Textoindependiente"/>
              <w:spacing w:after="0"/>
              <w:jc w:val="center"/>
              <w:rPr>
                <w:b/>
                <w:sz w:val="20"/>
                <w:lang w:val="es-CR"/>
              </w:rPr>
            </w:pPr>
            <w:r w:rsidRPr="00E2304C">
              <w:rPr>
                <w:b/>
                <w:sz w:val="20"/>
                <w:lang w:val="es-CR"/>
              </w:rPr>
              <w:t>Institución</w:t>
            </w:r>
          </w:p>
        </w:tc>
        <w:tc>
          <w:tcPr>
            <w:tcW w:w="1736" w:type="pct"/>
            <w:shd w:val="pct10" w:color="auto" w:fill="auto"/>
          </w:tcPr>
          <w:p w14:paraId="73200B73" w14:textId="77777777" w:rsidR="009B381D" w:rsidRPr="00E2304C" w:rsidRDefault="00385626" w:rsidP="009B381D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es-CR"/>
              </w:rPr>
            </w:pPr>
            <w:r w:rsidRPr="00E2304C">
              <w:rPr>
                <w:b/>
                <w:bCs/>
                <w:sz w:val="20"/>
                <w:lang w:val="es-CR"/>
              </w:rPr>
              <w:t>Puesto</w:t>
            </w:r>
          </w:p>
        </w:tc>
      </w:tr>
      <w:tr w:rsidR="009B381D" w14:paraId="54B480B3" w14:textId="77777777" w:rsidTr="009B381D">
        <w:trPr>
          <w:tblHeader/>
        </w:trPr>
        <w:tc>
          <w:tcPr>
            <w:tcW w:w="1849" w:type="pct"/>
            <w:shd w:val="clear" w:color="auto" w:fill="FFFFFF" w:themeFill="background1"/>
          </w:tcPr>
          <w:p w14:paraId="331DA22C" w14:textId="432A9AC9" w:rsidR="009B381D" w:rsidRDefault="006E038B" w:rsidP="009B381D">
            <w:pPr>
              <w:pStyle w:val="Textoindependiente"/>
              <w:spacing w:after="0"/>
              <w:jc w:val="center"/>
              <w:rPr>
                <w:sz w:val="20"/>
                <w:lang w:val="fr-FR"/>
              </w:rPr>
            </w:pPr>
            <w:proofErr w:type="spellStart"/>
            <w:r>
              <w:rPr>
                <w:sz w:val="20"/>
                <w:lang w:val="fr-FR"/>
              </w:rPr>
              <w:t>Lucrecia</w:t>
            </w:r>
            <w:proofErr w:type="spellEnd"/>
            <w:r>
              <w:rPr>
                <w:sz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lang w:val="fr-FR"/>
              </w:rPr>
              <w:t>Barboza</w:t>
            </w:r>
            <w:proofErr w:type="spellEnd"/>
            <w:r>
              <w:rPr>
                <w:sz w:val="20"/>
                <w:lang w:val="fr-FR"/>
              </w:rPr>
              <w:t xml:space="preserve"> Jiménez</w:t>
            </w:r>
          </w:p>
        </w:tc>
        <w:tc>
          <w:tcPr>
            <w:tcW w:w="1414" w:type="pct"/>
            <w:shd w:val="clear" w:color="auto" w:fill="FFFFFF" w:themeFill="background1"/>
          </w:tcPr>
          <w:p w14:paraId="12E331AD" w14:textId="77777777" w:rsidR="009B381D" w:rsidRDefault="009B381D" w:rsidP="009B381D">
            <w:pPr>
              <w:pStyle w:val="Textoindependiente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736" w:type="pct"/>
            <w:shd w:val="clear" w:color="auto" w:fill="FFFFFF" w:themeFill="background1"/>
          </w:tcPr>
          <w:p w14:paraId="30F57C76" w14:textId="77777777" w:rsidR="009B381D" w:rsidRDefault="009B381D" w:rsidP="009B381D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B381D" w14:paraId="6EF5E9F1" w14:textId="77777777" w:rsidTr="009B381D">
        <w:trPr>
          <w:tblHeader/>
        </w:trPr>
        <w:tc>
          <w:tcPr>
            <w:tcW w:w="1849" w:type="pct"/>
            <w:shd w:val="clear" w:color="auto" w:fill="FFFFFF" w:themeFill="background1"/>
          </w:tcPr>
          <w:p w14:paraId="2BBA37F5" w14:textId="55D86146" w:rsidR="009B381D" w:rsidRDefault="006E038B" w:rsidP="009B381D">
            <w:pPr>
              <w:pStyle w:val="Textoindependiente"/>
              <w:spacing w:after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Jenny </w:t>
            </w:r>
            <w:proofErr w:type="spellStart"/>
            <w:r>
              <w:rPr>
                <w:sz w:val="20"/>
                <w:lang w:val="fr-FR"/>
              </w:rPr>
              <w:t>Ulate</w:t>
            </w:r>
            <w:proofErr w:type="spellEnd"/>
            <w:r>
              <w:rPr>
                <w:sz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lang w:val="fr-FR"/>
              </w:rPr>
              <w:t>montero</w:t>
            </w:r>
            <w:proofErr w:type="spellEnd"/>
          </w:p>
        </w:tc>
        <w:tc>
          <w:tcPr>
            <w:tcW w:w="1414" w:type="pct"/>
            <w:shd w:val="clear" w:color="auto" w:fill="FFFFFF" w:themeFill="background1"/>
          </w:tcPr>
          <w:p w14:paraId="22017F2F" w14:textId="77777777" w:rsidR="009B381D" w:rsidRDefault="009B381D" w:rsidP="009B381D">
            <w:pPr>
              <w:pStyle w:val="Textoindependiente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736" w:type="pct"/>
            <w:shd w:val="clear" w:color="auto" w:fill="FFFFFF" w:themeFill="background1"/>
          </w:tcPr>
          <w:p w14:paraId="2E78E500" w14:textId="77777777" w:rsidR="009B381D" w:rsidRDefault="009B381D" w:rsidP="009B381D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B381D" w14:paraId="3467A000" w14:textId="77777777" w:rsidTr="009B381D">
        <w:trPr>
          <w:tblHeader/>
        </w:trPr>
        <w:tc>
          <w:tcPr>
            <w:tcW w:w="1849" w:type="pct"/>
            <w:shd w:val="clear" w:color="auto" w:fill="FFFFFF" w:themeFill="background1"/>
          </w:tcPr>
          <w:p w14:paraId="6B1CC48D" w14:textId="73D41FD5" w:rsidR="009B381D" w:rsidRDefault="006E038B" w:rsidP="009B381D">
            <w:pPr>
              <w:pStyle w:val="Textoindependiente"/>
              <w:spacing w:after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Freddy Oviedo González</w:t>
            </w:r>
          </w:p>
        </w:tc>
        <w:tc>
          <w:tcPr>
            <w:tcW w:w="1414" w:type="pct"/>
            <w:shd w:val="clear" w:color="auto" w:fill="FFFFFF" w:themeFill="background1"/>
          </w:tcPr>
          <w:p w14:paraId="49AD34C2" w14:textId="77777777" w:rsidR="009B381D" w:rsidRDefault="009B381D" w:rsidP="009B381D">
            <w:pPr>
              <w:pStyle w:val="Textoindependiente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736" w:type="pct"/>
            <w:shd w:val="clear" w:color="auto" w:fill="FFFFFF" w:themeFill="background1"/>
          </w:tcPr>
          <w:p w14:paraId="14CDC0BC" w14:textId="77777777" w:rsidR="009B381D" w:rsidRDefault="009B381D" w:rsidP="009B381D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B381D" w14:paraId="19D8EF75" w14:textId="77777777" w:rsidTr="009B381D">
        <w:trPr>
          <w:tblHeader/>
        </w:trPr>
        <w:tc>
          <w:tcPr>
            <w:tcW w:w="1849" w:type="pct"/>
            <w:shd w:val="clear" w:color="auto" w:fill="FFFFFF" w:themeFill="background1"/>
          </w:tcPr>
          <w:p w14:paraId="0671E038" w14:textId="3C116D2B" w:rsidR="009B381D" w:rsidRDefault="006E038B" w:rsidP="009B381D">
            <w:pPr>
              <w:pStyle w:val="Textoindependiente"/>
              <w:spacing w:after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David Aguilar Rojas</w:t>
            </w:r>
          </w:p>
        </w:tc>
        <w:tc>
          <w:tcPr>
            <w:tcW w:w="1414" w:type="pct"/>
            <w:shd w:val="clear" w:color="auto" w:fill="FFFFFF" w:themeFill="background1"/>
          </w:tcPr>
          <w:p w14:paraId="59B36B01" w14:textId="77777777" w:rsidR="009B381D" w:rsidRDefault="009B381D" w:rsidP="009B381D">
            <w:pPr>
              <w:pStyle w:val="Textoindependiente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736" w:type="pct"/>
            <w:shd w:val="clear" w:color="auto" w:fill="FFFFFF" w:themeFill="background1"/>
          </w:tcPr>
          <w:p w14:paraId="531CFB13" w14:textId="77777777" w:rsidR="009B381D" w:rsidRDefault="009B381D" w:rsidP="009B381D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B381D" w14:paraId="20F20158" w14:textId="77777777" w:rsidTr="009B381D">
        <w:trPr>
          <w:tblHeader/>
        </w:trPr>
        <w:tc>
          <w:tcPr>
            <w:tcW w:w="1849" w:type="pct"/>
            <w:shd w:val="clear" w:color="auto" w:fill="FFFFFF" w:themeFill="background1"/>
          </w:tcPr>
          <w:p w14:paraId="32671008" w14:textId="2D77630B" w:rsidR="009B381D" w:rsidRDefault="006E038B" w:rsidP="009B381D">
            <w:pPr>
              <w:pStyle w:val="Textoindependiente"/>
              <w:spacing w:after="0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Stacy </w:t>
            </w:r>
            <w:proofErr w:type="spellStart"/>
            <w:r>
              <w:rPr>
                <w:sz w:val="20"/>
                <w:lang w:val="fr-FR"/>
              </w:rPr>
              <w:t>Gonzáles</w:t>
            </w:r>
            <w:proofErr w:type="spellEnd"/>
            <w:r>
              <w:rPr>
                <w:sz w:val="20"/>
                <w:lang w:val="fr-FR"/>
              </w:rPr>
              <w:t xml:space="preserve"> </w:t>
            </w:r>
          </w:p>
        </w:tc>
        <w:tc>
          <w:tcPr>
            <w:tcW w:w="1414" w:type="pct"/>
            <w:shd w:val="clear" w:color="auto" w:fill="FFFFFF" w:themeFill="background1"/>
          </w:tcPr>
          <w:p w14:paraId="36DEC30C" w14:textId="77777777" w:rsidR="009B381D" w:rsidRDefault="009B381D" w:rsidP="009B381D">
            <w:pPr>
              <w:pStyle w:val="Textoindependiente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736" w:type="pct"/>
            <w:shd w:val="clear" w:color="auto" w:fill="FFFFFF" w:themeFill="background1"/>
          </w:tcPr>
          <w:p w14:paraId="1AED696B" w14:textId="77777777" w:rsidR="009B381D" w:rsidRDefault="009B381D" w:rsidP="009B381D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B381D" w14:paraId="155F51EC" w14:textId="77777777" w:rsidTr="009B381D">
        <w:trPr>
          <w:tblHeader/>
        </w:trPr>
        <w:tc>
          <w:tcPr>
            <w:tcW w:w="1849" w:type="pct"/>
            <w:shd w:val="clear" w:color="auto" w:fill="FFFFFF" w:themeFill="background1"/>
          </w:tcPr>
          <w:p w14:paraId="7F2A4DC7" w14:textId="77777777" w:rsidR="009B381D" w:rsidRDefault="009B381D" w:rsidP="009B381D">
            <w:pPr>
              <w:pStyle w:val="Textoindependiente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414" w:type="pct"/>
            <w:shd w:val="clear" w:color="auto" w:fill="FFFFFF" w:themeFill="background1"/>
          </w:tcPr>
          <w:p w14:paraId="14F6D012" w14:textId="77777777" w:rsidR="009B381D" w:rsidRDefault="009B381D" w:rsidP="009B381D">
            <w:pPr>
              <w:pStyle w:val="Textoindependiente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736" w:type="pct"/>
            <w:shd w:val="clear" w:color="auto" w:fill="FFFFFF" w:themeFill="background1"/>
          </w:tcPr>
          <w:p w14:paraId="5B98F0EB" w14:textId="77777777" w:rsidR="009B381D" w:rsidRDefault="009B381D" w:rsidP="009B381D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B381D" w14:paraId="7E30E111" w14:textId="77777777" w:rsidTr="009B381D">
        <w:trPr>
          <w:tblHeader/>
        </w:trPr>
        <w:tc>
          <w:tcPr>
            <w:tcW w:w="1849" w:type="pct"/>
            <w:shd w:val="clear" w:color="auto" w:fill="FFFFFF" w:themeFill="background1"/>
          </w:tcPr>
          <w:p w14:paraId="04D68974" w14:textId="77777777" w:rsidR="009B381D" w:rsidRDefault="009B381D" w:rsidP="009B381D">
            <w:pPr>
              <w:pStyle w:val="Textoindependiente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414" w:type="pct"/>
            <w:shd w:val="clear" w:color="auto" w:fill="FFFFFF" w:themeFill="background1"/>
          </w:tcPr>
          <w:p w14:paraId="3563DBE4" w14:textId="77777777" w:rsidR="009B381D" w:rsidRDefault="009B381D" w:rsidP="009B381D">
            <w:pPr>
              <w:pStyle w:val="Textoindependiente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736" w:type="pct"/>
            <w:shd w:val="clear" w:color="auto" w:fill="FFFFFF" w:themeFill="background1"/>
          </w:tcPr>
          <w:p w14:paraId="52F78EDF" w14:textId="77777777" w:rsidR="009B381D" w:rsidRDefault="009B381D" w:rsidP="009B381D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B381D" w14:paraId="1AF0EE32" w14:textId="77777777" w:rsidTr="009B381D">
        <w:trPr>
          <w:tblHeader/>
        </w:trPr>
        <w:tc>
          <w:tcPr>
            <w:tcW w:w="1849" w:type="pct"/>
            <w:shd w:val="clear" w:color="auto" w:fill="FFFFFF" w:themeFill="background1"/>
          </w:tcPr>
          <w:p w14:paraId="34374422" w14:textId="77777777" w:rsidR="009B381D" w:rsidRDefault="009B381D" w:rsidP="009B381D">
            <w:pPr>
              <w:pStyle w:val="Textoindependiente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414" w:type="pct"/>
            <w:shd w:val="clear" w:color="auto" w:fill="FFFFFF" w:themeFill="background1"/>
          </w:tcPr>
          <w:p w14:paraId="473DA90A" w14:textId="77777777" w:rsidR="009B381D" w:rsidRDefault="009B381D" w:rsidP="009B381D">
            <w:pPr>
              <w:pStyle w:val="Textoindependiente"/>
              <w:spacing w:after="0"/>
              <w:jc w:val="center"/>
              <w:rPr>
                <w:sz w:val="20"/>
                <w:lang w:val="fr-FR"/>
              </w:rPr>
            </w:pPr>
          </w:p>
        </w:tc>
        <w:tc>
          <w:tcPr>
            <w:tcW w:w="1736" w:type="pct"/>
            <w:shd w:val="clear" w:color="auto" w:fill="FFFFFF" w:themeFill="background1"/>
          </w:tcPr>
          <w:p w14:paraId="238AB28F" w14:textId="77777777" w:rsidR="009B381D" w:rsidRDefault="009B381D" w:rsidP="009B381D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</w:tbl>
    <w:p w14:paraId="27EEAA44" w14:textId="77777777" w:rsidR="009B381D" w:rsidRDefault="009B381D" w:rsidP="00E91E01">
      <w:pPr>
        <w:pStyle w:val="Textoindependiente2"/>
        <w:rPr>
          <w:rFonts w:ascii="Arial" w:hAnsi="Arial"/>
          <w:sz w:val="20"/>
          <w:szCs w:val="20"/>
        </w:rPr>
      </w:pPr>
    </w:p>
    <w:p w14:paraId="0A06ABBA" w14:textId="77777777" w:rsidR="009B381D" w:rsidRPr="000A54EB" w:rsidRDefault="009B381D" w:rsidP="00E91E01">
      <w:pPr>
        <w:pStyle w:val="Textoindependiente2"/>
        <w:rPr>
          <w:rFonts w:ascii="Arial" w:hAnsi="Arial"/>
          <w:sz w:val="20"/>
          <w:szCs w:val="20"/>
        </w:rPr>
      </w:pPr>
    </w:p>
    <w:p w14:paraId="606998E6" w14:textId="088A2397" w:rsidR="00DE7C1D" w:rsidRDefault="00E91E01" w:rsidP="004257A0">
      <w:pPr>
        <w:pStyle w:val="Textoindependiente2"/>
        <w:rPr>
          <w:rFonts w:ascii="Arial" w:hAnsi="Arial" w:cs="Arial"/>
          <w:b/>
          <w:bCs/>
          <w:sz w:val="28"/>
          <w:szCs w:val="20"/>
        </w:rPr>
      </w:pPr>
      <w:proofErr w:type="gramStart"/>
      <w:r w:rsidRPr="000A54EB">
        <w:rPr>
          <w:rFonts w:ascii="Arial" w:hAnsi="Arial" w:cs="Arial"/>
          <w:sz w:val="20"/>
          <w:szCs w:val="20"/>
        </w:rPr>
        <w:t xml:space="preserve">En </w:t>
      </w:r>
      <w:r w:rsidR="006E038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6E038B">
        <w:rPr>
          <w:rFonts w:ascii="Arial" w:hAnsi="Arial" w:cs="Arial"/>
          <w:b/>
          <w:bCs/>
          <w:sz w:val="20"/>
          <w:szCs w:val="20"/>
        </w:rPr>
        <w:t>Micorsoft</w:t>
      </w:r>
      <w:proofErr w:type="spellEnd"/>
      <w:proofErr w:type="gramEnd"/>
      <w:r w:rsidR="006E038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6E038B">
        <w:rPr>
          <w:rFonts w:ascii="Arial" w:hAnsi="Arial" w:cs="Arial"/>
          <w:b/>
          <w:bCs/>
          <w:sz w:val="20"/>
          <w:szCs w:val="20"/>
        </w:rPr>
        <w:t>Teams</w:t>
      </w:r>
      <w:proofErr w:type="spellEnd"/>
      <w:r w:rsidR="006E038B">
        <w:rPr>
          <w:rFonts w:ascii="Arial" w:hAnsi="Arial" w:cs="Arial"/>
          <w:b/>
          <w:bCs/>
          <w:sz w:val="20"/>
          <w:szCs w:val="20"/>
        </w:rPr>
        <w:t xml:space="preserve"> </w:t>
      </w:r>
      <w:r w:rsidRPr="000A54EB">
        <w:rPr>
          <w:rFonts w:ascii="Arial" w:hAnsi="Arial" w:cs="Arial"/>
          <w:sz w:val="20"/>
          <w:szCs w:val="20"/>
        </w:rPr>
        <w:t xml:space="preserve">a los </w:t>
      </w:r>
      <w:r w:rsidR="006E038B">
        <w:rPr>
          <w:rFonts w:ascii="Arial" w:hAnsi="Arial" w:cs="Arial"/>
          <w:b/>
          <w:bCs/>
          <w:sz w:val="20"/>
          <w:szCs w:val="20"/>
        </w:rPr>
        <w:t xml:space="preserve">10 </w:t>
      </w:r>
      <w:r w:rsidRPr="000A54EB">
        <w:rPr>
          <w:rFonts w:ascii="Arial" w:hAnsi="Arial" w:cs="Arial"/>
          <w:sz w:val="20"/>
          <w:szCs w:val="20"/>
        </w:rPr>
        <w:t xml:space="preserve">días de </w:t>
      </w:r>
      <w:r w:rsidR="006E038B">
        <w:rPr>
          <w:rFonts w:ascii="Arial" w:hAnsi="Arial" w:cs="Arial"/>
          <w:b/>
          <w:bCs/>
          <w:sz w:val="20"/>
          <w:szCs w:val="20"/>
        </w:rPr>
        <w:t xml:space="preserve">noviembre </w:t>
      </w:r>
      <w:r w:rsidRPr="000A54EB">
        <w:rPr>
          <w:rFonts w:ascii="Arial" w:hAnsi="Arial" w:cs="Arial"/>
          <w:bCs/>
          <w:sz w:val="20"/>
          <w:szCs w:val="20"/>
        </w:rPr>
        <w:t>de</w:t>
      </w:r>
      <w:r w:rsidR="006E038B">
        <w:rPr>
          <w:rFonts w:ascii="Arial" w:hAnsi="Arial" w:cs="Arial"/>
          <w:bCs/>
          <w:sz w:val="20"/>
          <w:szCs w:val="20"/>
        </w:rPr>
        <w:t xml:space="preserve">l </w:t>
      </w:r>
      <w:r w:rsidR="006E038B">
        <w:rPr>
          <w:rFonts w:ascii="Arial" w:hAnsi="Arial" w:cs="Arial"/>
          <w:b/>
          <w:bCs/>
          <w:sz w:val="20"/>
          <w:szCs w:val="20"/>
        </w:rPr>
        <w:t xml:space="preserve"> 2020</w:t>
      </w:r>
      <w:r w:rsidRPr="000A54EB">
        <w:rPr>
          <w:rFonts w:ascii="Arial" w:hAnsi="Arial" w:cs="Arial"/>
          <w:sz w:val="20"/>
          <w:szCs w:val="20"/>
        </w:rPr>
        <w:t xml:space="preserve">, se </w:t>
      </w:r>
      <w:r w:rsidR="00DE7C1D" w:rsidRPr="00DE7C1D">
        <w:rPr>
          <w:rFonts w:ascii="Arial" w:hAnsi="Arial" w:cs="Arial"/>
          <w:sz w:val="20"/>
          <w:szCs w:val="20"/>
        </w:rPr>
        <w:t xml:space="preserve">reúnen los suscritos, tomándose la determinación de aprobar las </w:t>
      </w:r>
      <w:r w:rsidR="00DE7C1D" w:rsidRPr="00DE7C1D">
        <w:rPr>
          <w:rFonts w:ascii="Arial" w:hAnsi="Arial" w:cs="Arial"/>
          <w:b/>
          <w:sz w:val="20"/>
          <w:szCs w:val="20"/>
        </w:rPr>
        <w:t xml:space="preserve">pruebas </w:t>
      </w:r>
      <w:r w:rsidR="00F36638">
        <w:rPr>
          <w:rFonts w:ascii="Arial" w:hAnsi="Arial" w:cs="Arial"/>
          <w:b/>
          <w:sz w:val="20"/>
          <w:szCs w:val="20"/>
        </w:rPr>
        <w:t xml:space="preserve">de integración </w:t>
      </w:r>
      <w:r w:rsidR="00DE7C1D" w:rsidRPr="00DE7C1D">
        <w:rPr>
          <w:rFonts w:ascii="Arial" w:hAnsi="Arial" w:cs="Arial"/>
          <w:b/>
          <w:sz w:val="20"/>
          <w:szCs w:val="20"/>
        </w:rPr>
        <w:t>del Sistema</w:t>
      </w:r>
      <w:r w:rsidR="00F36638">
        <w:rPr>
          <w:rFonts w:ascii="Arial" w:hAnsi="Arial" w:cs="Arial"/>
          <w:b/>
          <w:sz w:val="20"/>
          <w:szCs w:val="20"/>
        </w:rPr>
        <w:t xml:space="preserve"> y de Usabilidad con usuarios</w:t>
      </w:r>
      <w:r w:rsidR="0082182F">
        <w:rPr>
          <w:rFonts w:ascii="Arial" w:hAnsi="Arial" w:cs="Arial"/>
          <w:b/>
          <w:sz w:val="20"/>
          <w:szCs w:val="20"/>
        </w:rPr>
        <w:t xml:space="preserve">. </w:t>
      </w:r>
    </w:p>
    <w:p w14:paraId="4E1B9981" w14:textId="77777777" w:rsidR="00E91E01" w:rsidRPr="000A54EB" w:rsidRDefault="00E91E01" w:rsidP="00E91E01">
      <w:pPr>
        <w:rPr>
          <w:sz w:val="20"/>
          <w:lang w:val="es-MX"/>
        </w:rPr>
      </w:pPr>
    </w:p>
    <w:p w14:paraId="13DCBD90" w14:textId="25FB2FD6" w:rsidR="00E91E01" w:rsidRDefault="003624D4" w:rsidP="00E91E01">
      <w:pPr>
        <w:rPr>
          <w:sz w:val="20"/>
          <w:lang w:val="es-MX"/>
        </w:rPr>
      </w:pPr>
      <w:r w:rsidRPr="000A54EB">
        <w:rPr>
          <w:sz w:val="20"/>
          <w:lang w:val="es-MX"/>
        </w:rPr>
        <w:t>Damos por concluidas y recibidas a satisfacción las siguientes actividades y entregables</w:t>
      </w:r>
      <w:r w:rsidR="00F36638">
        <w:rPr>
          <w:sz w:val="20"/>
          <w:lang w:val="es-MX"/>
        </w:rPr>
        <w:t xml:space="preserve"> </w:t>
      </w:r>
      <w:r w:rsidR="00E2304C">
        <w:rPr>
          <w:sz w:val="20"/>
          <w:lang w:val="es-MX"/>
        </w:rPr>
        <w:t xml:space="preserve">correspondiente al </w:t>
      </w:r>
      <w:proofErr w:type="spellStart"/>
      <w:r w:rsidR="00F36638">
        <w:rPr>
          <w:sz w:val="20"/>
          <w:lang w:val="es-MX"/>
        </w:rPr>
        <w:t>RELEASE</w:t>
      </w:r>
      <w:proofErr w:type="spellEnd"/>
      <w:r w:rsidR="00F36638">
        <w:rPr>
          <w:sz w:val="20"/>
          <w:lang w:val="es-MX"/>
        </w:rPr>
        <w:t xml:space="preserve"> 1</w:t>
      </w:r>
      <w:r w:rsidR="001D697F">
        <w:rPr>
          <w:sz w:val="20"/>
          <w:lang w:val="es-MX"/>
        </w:rPr>
        <w:t xml:space="preserve"> acordados en el II-Ciclo 20</w:t>
      </w:r>
      <w:r w:rsidR="001B28BB">
        <w:rPr>
          <w:sz w:val="20"/>
          <w:lang w:val="es-MX"/>
        </w:rPr>
        <w:t>20</w:t>
      </w:r>
      <w:r w:rsidR="001D697F">
        <w:rPr>
          <w:sz w:val="20"/>
          <w:lang w:val="es-MX"/>
        </w:rPr>
        <w:t>.</w:t>
      </w:r>
    </w:p>
    <w:p w14:paraId="1660ECAC" w14:textId="77777777" w:rsidR="00DE7C1D" w:rsidRDefault="00DE7C1D" w:rsidP="00E91E01">
      <w:pPr>
        <w:rPr>
          <w:sz w:val="20"/>
          <w:lang w:val="es-MX"/>
        </w:rPr>
      </w:pPr>
    </w:p>
    <w:tbl>
      <w:tblPr>
        <w:tblStyle w:val="Tabladelista4-nfasis11"/>
        <w:tblW w:w="11165" w:type="dxa"/>
        <w:tblLook w:val="06A0" w:firstRow="1" w:lastRow="0" w:firstColumn="1" w:lastColumn="0" w:noHBand="1" w:noVBand="1"/>
      </w:tblPr>
      <w:tblGrid>
        <w:gridCol w:w="11165"/>
      </w:tblGrid>
      <w:tr w:rsidR="00DE7C1D" w14:paraId="614BFD7D" w14:textId="77777777" w:rsidTr="008D4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hideMark/>
          </w:tcPr>
          <w:p w14:paraId="1F642E2B" w14:textId="77777777" w:rsidR="00DE7C1D" w:rsidRDefault="00DE7C1D">
            <w:pPr>
              <w:pStyle w:val="Textoindependiente"/>
              <w:spacing w:before="120" w:line="256" w:lineRule="auto"/>
              <w:rPr>
                <w:lang w:val="es-CR"/>
              </w:rPr>
            </w:pPr>
            <w:r>
              <w:rPr>
                <w:b w:val="0"/>
                <w:lang w:val="es-CR"/>
              </w:rPr>
              <w:t>Actividades y entregables concluidos:</w:t>
            </w:r>
          </w:p>
        </w:tc>
      </w:tr>
      <w:tr w:rsidR="00DE7C1D" w14:paraId="6060E929" w14:textId="77777777" w:rsidTr="008D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</w:tcPr>
          <w:p w14:paraId="3B488465" w14:textId="2D721BAC" w:rsidR="00DE7C1D" w:rsidRPr="00DE7C1D" w:rsidRDefault="00DE7C1D" w:rsidP="00DE7C1D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b w:val="0"/>
              </w:rPr>
            </w:pPr>
            <w:r w:rsidRPr="00DE7C1D">
              <w:rPr>
                <w:b w:val="0"/>
              </w:rPr>
              <w:t>Pruebas funcionales</w:t>
            </w:r>
            <w:r w:rsidR="002C7E08">
              <w:rPr>
                <w:b w:val="0"/>
              </w:rPr>
              <w:t xml:space="preserve"> de integración</w:t>
            </w:r>
            <w:r w:rsidRPr="00DE7C1D">
              <w:rPr>
                <w:b w:val="0"/>
              </w:rPr>
              <w:t xml:space="preserve">: se deben de ejecutar </w:t>
            </w:r>
            <w:r w:rsidR="00ED2395" w:rsidRPr="00DE7C1D">
              <w:rPr>
                <w:b w:val="0"/>
              </w:rPr>
              <w:t>nuevamente e incluir</w:t>
            </w:r>
            <w:r w:rsidRPr="00DE7C1D">
              <w:rPr>
                <w:b w:val="0"/>
              </w:rPr>
              <w:t xml:space="preserve"> TODOS </w:t>
            </w:r>
            <w:r w:rsidR="00ED2395">
              <w:rPr>
                <w:b w:val="0"/>
              </w:rPr>
              <w:t xml:space="preserve">los </w:t>
            </w:r>
            <w:r w:rsidRPr="00DE7C1D">
              <w:rPr>
                <w:b w:val="0"/>
              </w:rPr>
              <w:t xml:space="preserve">casos de pruebas realizados durante el proyecto: </w:t>
            </w:r>
          </w:p>
          <w:p w14:paraId="32A8B394" w14:textId="77777777" w:rsidR="00DE7C1D" w:rsidRPr="006E038B" w:rsidRDefault="00DE7C1D" w:rsidP="006E038B">
            <w:pPr>
              <w:pStyle w:val="Prrafodelista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DE7C1D">
              <w:rPr>
                <w:b w:val="0"/>
              </w:rPr>
              <w:t>Caso de Prueba 1</w:t>
            </w:r>
            <w:r w:rsidR="006E038B">
              <w:rPr>
                <w:b w:val="0"/>
              </w:rPr>
              <w:t>: Control general del personal</w:t>
            </w:r>
          </w:p>
          <w:p w14:paraId="28098184" w14:textId="1686445F" w:rsidR="006E038B" w:rsidRPr="006E038B" w:rsidRDefault="006E038B" w:rsidP="006E038B">
            <w:pPr>
              <w:pStyle w:val="Prrafodelista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DE7C1D">
              <w:rPr>
                <w:b w:val="0"/>
              </w:rPr>
              <w:t xml:space="preserve">Caso de Prueba </w:t>
            </w:r>
            <w:r>
              <w:rPr>
                <w:b w:val="0"/>
              </w:rPr>
              <w:t>2</w:t>
            </w:r>
            <w:r>
              <w:rPr>
                <w:b w:val="0"/>
              </w:rPr>
              <w:t>: Control general de</w:t>
            </w:r>
            <w:r>
              <w:rPr>
                <w:b w:val="0"/>
              </w:rPr>
              <w:t xml:space="preserve"> un estudiante </w:t>
            </w:r>
          </w:p>
          <w:p w14:paraId="446359E5" w14:textId="32F23D80" w:rsidR="006E038B" w:rsidRPr="006E038B" w:rsidRDefault="006E038B" w:rsidP="006E038B">
            <w:pPr>
              <w:pStyle w:val="Prrafodelista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DE7C1D">
              <w:rPr>
                <w:b w:val="0"/>
              </w:rPr>
              <w:t xml:space="preserve">Caso de Prueba </w:t>
            </w:r>
            <w:r>
              <w:rPr>
                <w:b w:val="0"/>
              </w:rPr>
              <w:t>3</w:t>
            </w:r>
            <w:r>
              <w:rPr>
                <w:b w:val="0"/>
              </w:rPr>
              <w:t xml:space="preserve">: </w:t>
            </w:r>
            <w:r>
              <w:rPr>
                <w:b w:val="0"/>
              </w:rPr>
              <w:t>Gestión de guías académicas</w:t>
            </w:r>
          </w:p>
          <w:p w14:paraId="615A807C" w14:textId="77777777" w:rsidR="006E038B" w:rsidRPr="006E038B" w:rsidRDefault="006E038B" w:rsidP="006E038B">
            <w:pPr>
              <w:pStyle w:val="Prrafodelista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DE7C1D">
              <w:rPr>
                <w:b w:val="0"/>
              </w:rPr>
              <w:t xml:space="preserve">Caso de Prueba </w:t>
            </w:r>
            <w:r>
              <w:rPr>
                <w:b w:val="0"/>
              </w:rPr>
              <w:t>5</w:t>
            </w:r>
            <w:r>
              <w:rPr>
                <w:b w:val="0"/>
              </w:rPr>
              <w:t xml:space="preserve">: </w:t>
            </w:r>
            <w:r>
              <w:rPr>
                <w:b w:val="0"/>
              </w:rPr>
              <w:t>Gestión de información laboral</w:t>
            </w:r>
          </w:p>
          <w:p w14:paraId="1CE1F2F0" w14:textId="77777777" w:rsidR="006E038B" w:rsidRPr="00E2221A" w:rsidRDefault="006E038B" w:rsidP="006E038B">
            <w:pPr>
              <w:pStyle w:val="Prrafodelista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>
              <w:rPr>
                <w:b w:val="0"/>
              </w:rPr>
              <w:t xml:space="preserve">Caso de Prueba 6: Gestión de </w:t>
            </w:r>
            <w:r w:rsidR="00E2221A">
              <w:rPr>
                <w:b w:val="0"/>
              </w:rPr>
              <w:t>graduaciones</w:t>
            </w:r>
          </w:p>
          <w:p w14:paraId="19CF9EC1" w14:textId="77777777" w:rsidR="00E2221A" w:rsidRPr="00E2221A" w:rsidRDefault="00E2221A" w:rsidP="006E038B">
            <w:pPr>
              <w:pStyle w:val="Prrafodelista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>
              <w:rPr>
                <w:b w:val="0"/>
              </w:rPr>
              <w:t>Caso de Prueba 7: Gestión de carga académica</w:t>
            </w:r>
          </w:p>
          <w:p w14:paraId="60B7A141" w14:textId="77777777" w:rsidR="00E2221A" w:rsidRPr="00E2221A" w:rsidRDefault="00E2221A" w:rsidP="006E038B">
            <w:pPr>
              <w:pStyle w:val="Prrafodelista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>
              <w:rPr>
                <w:b w:val="0"/>
              </w:rPr>
              <w:t>Caso de Prueba 8: Registro de una actividad interna</w:t>
            </w:r>
          </w:p>
          <w:p w14:paraId="0746A93F" w14:textId="77777777" w:rsidR="00E2221A" w:rsidRPr="00E2221A" w:rsidRDefault="00E2221A" w:rsidP="006E038B">
            <w:pPr>
              <w:pStyle w:val="Prrafodelista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>
              <w:rPr>
                <w:b w:val="0"/>
              </w:rPr>
              <w:t>Caso de Prueba 9: Gestión del listado de actividades</w:t>
            </w:r>
          </w:p>
          <w:p w14:paraId="674AA0BB" w14:textId="77777777" w:rsidR="00E2221A" w:rsidRPr="00E2221A" w:rsidRDefault="00E2221A" w:rsidP="006E038B">
            <w:pPr>
              <w:pStyle w:val="Prrafodelista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>
              <w:rPr>
                <w:b w:val="0"/>
              </w:rPr>
              <w:t>Caso de Prueba 10: Gestión del listado de personal</w:t>
            </w:r>
          </w:p>
          <w:p w14:paraId="1CBB1642" w14:textId="33915CD5" w:rsidR="00E2221A" w:rsidRPr="00E2221A" w:rsidRDefault="00E2221A" w:rsidP="00E2221A">
            <w:pPr>
              <w:pStyle w:val="Prrafodelista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>
              <w:rPr>
                <w:b w:val="0"/>
              </w:rPr>
              <w:t>Caso de Prueba 1</w:t>
            </w:r>
            <w:r>
              <w:rPr>
                <w:b w:val="0"/>
              </w:rPr>
              <w:t>1</w:t>
            </w:r>
            <w:r>
              <w:rPr>
                <w:b w:val="0"/>
              </w:rPr>
              <w:t xml:space="preserve">: Gestión del listado de </w:t>
            </w:r>
            <w:r>
              <w:rPr>
                <w:b w:val="0"/>
              </w:rPr>
              <w:t>un estudiante</w:t>
            </w:r>
          </w:p>
          <w:p w14:paraId="3C714495" w14:textId="6896A3E1" w:rsidR="00E2221A" w:rsidRPr="00E2221A" w:rsidRDefault="00E2221A" w:rsidP="00E2221A">
            <w:pPr>
              <w:pStyle w:val="Prrafodelista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>
              <w:rPr>
                <w:b w:val="0"/>
              </w:rPr>
              <w:t>Caso de Prueba 1</w:t>
            </w:r>
            <w:r>
              <w:rPr>
                <w:b w:val="0"/>
              </w:rPr>
              <w:t>2</w:t>
            </w:r>
            <w:r>
              <w:rPr>
                <w:b w:val="0"/>
              </w:rPr>
              <w:t xml:space="preserve">: Gestión del listado de </w:t>
            </w:r>
            <w:r>
              <w:rPr>
                <w:b w:val="0"/>
              </w:rPr>
              <w:t>guías académicas</w:t>
            </w:r>
          </w:p>
        </w:tc>
      </w:tr>
      <w:tr w:rsidR="00DE7C1D" w14:paraId="79D6C52E" w14:textId="77777777" w:rsidTr="008D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</w:tcPr>
          <w:p w14:paraId="00DDAC5B" w14:textId="2495A045" w:rsidR="00DE7C1D" w:rsidRPr="00F36638" w:rsidRDefault="00DE7C1D" w:rsidP="00F36638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lang w:val="es-MX"/>
              </w:rPr>
            </w:pPr>
            <w:r w:rsidRPr="00F36638">
              <w:rPr>
                <w:b w:val="0"/>
                <w:lang w:val="es-MX"/>
              </w:rPr>
              <w:lastRenderedPageBreak/>
              <w:t>Pruebas de usabilidad: se</w:t>
            </w:r>
            <w:r w:rsidRPr="00DE7C1D">
              <w:rPr>
                <w:b w:val="0"/>
              </w:rPr>
              <w:t xml:space="preserve"> deben ejecutar nuevamente e incluir TODAS las tareas de usabilidad </w:t>
            </w:r>
            <w:r w:rsidR="00F36638" w:rsidRPr="00F36638">
              <w:t xml:space="preserve">con usuarios </w:t>
            </w:r>
            <w:r w:rsidRPr="00DE7C1D">
              <w:rPr>
                <w:b w:val="0"/>
              </w:rPr>
              <w:t>realizados durante el proyecto</w:t>
            </w:r>
            <w:r>
              <w:rPr>
                <w:b w:val="0"/>
              </w:rPr>
              <w:t xml:space="preserve"> que </w:t>
            </w:r>
            <w:r w:rsidR="00F36638">
              <w:rPr>
                <w:b w:val="0"/>
              </w:rPr>
              <w:t xml:space="preserve">estén documentadas en </w:t>
            </w:r>
            <w:r w:rsidR="00ED2395">
              <w:rPr>
                <w:b w:val="0"/>
              </w:rPr>
              <w:t xml:space="preserve">el </w:t>
            </w:r>
            <w:proofErr w:type="spellStart"/>
            <w:r w:rsidR="00ED2395">
              <w:rPr>
                <w:b w:val="0"/>
              </w:rPr>
              <w:t>Team</w:t>
            </w:r>
            <w:proofErr w:type="spellEnd"/>
            <w:r w:rsidR="00ED2395">
              <w:rPr>
                <w:b w:val="0"/>
              </w:rPr>
              <w:t xml:space="preserve"> </w:t>
            </w:r>
            <w:proofErr w:type="spellStart"/>
            <w:r w:rsidR="00ED2395">
              <w:rPr>
                <w:b w:val="0"/>
              </w:rPr>
              <w:t>Fundation</w:t>
            </w:r>
            <w:proofErr w:type="spellEnd"/>
            <w:r w:rsidR="00ED2395">
              <w:rPr>
                <w:b w:val="0"/>
              </w:rPr>
              <w:t xml:space="preserve"> Server</w:t>
            </w:r>
            <w:r w:rsidR="00F36638">
              <w:rPr>
                <w:b w:val="0"/>
              </w:rPr>
              <w:t>.</w:t>
            </w:r>
          </w:p>
          <w:p w14:paraId="5329C618" w14:textId="741AA257" w:rsidR="00DE7C1D" w:rsidRPr="00DE7C1D" w:rsidRDefault="00DE7C1D" w:rsidP="00DE7C1D">
            <w:pPr>
              <w:pStyle w:val="Prrafodelista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DE7C1D">
              <w:rPr>
                <w:b w:val="0"/>
              </w:rPr>
              <w:t xml:space="preserve">Tarea de usabilidad </w:t>
            </w:r>
            <w:proofErr w:type="spellStart"/>
            <w:r w:rsidR="0082182F">
              <w:rPr>
                <w:b w:val="0"/>
              </w:rPr>
              <w:t>Nª</w:t>
            </w:r>
            <w:r w:rsidRPr="00DE7C1D">
              <w:rPr>
                <w:b w:val="0"/>
              </w:rPr>
              <w:t>.1</w:t>
            </w:r>
            <w:proofErr w:type="spellEnd"/>
            <w:r w:rsidRPr="00DE7C1D">
              <w:rPr>
                <w:b w:val="0"/>
              </w:rPr>
              <w:t xml:space="preserve"> </w:t>
            </w:r>
            <w:r w:rsidR="00E2221A" w:rsidRPr="00E2221A">
              <w:rPr>
                <w:rFonts w:cs="Arial"/>
                <w:b w:val="0"/>
                <w:bCs w:val="0"/>
                <w:color w:val="000000"/>
                <w:szCs w:val="24"/>
                <w:lang w:val="es-MX"/>
              </w:rPr>
              <w:t>Registrar estudiante</w:t>
            </w:r>
          </w:p>
          <w:p w14:paraId="04A178EA" w14:textId="4AD96E5B" w:rsidR="00DE7C1D" w:rsidRPr="00DE7C1D" w:rsidRDefault="00DE7C1D" w:rsidP="00DE7C1D">
            <w:pPr>
              <w:pStyle w:val="Prrafodelista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DE7C1D">
              <w:rPr>
                <w:b w:val="0"/>
              </w:rPr>
              <w:t xml:space="preserve">Tarea de usabilidad </w:t>
            </w:r>
            <w:proofErr w:type="spellStart"/>
            <w:r w:rsidR="0082182F">
              <w:rPr>
                <w:b w:val="0"/>
              </w:rPr>
              <w:t>Nª</w:t>
            </w:r>
            <w:r w:rsidRPr="00DE7C1D">
              <w:rPr>
                <w:b w:val="0"/>
              </w:rPr>
              <w:t>.2</w:t>
            </w:r>
            <w:proofErr w:type="spellEnd"/>
            <w:r w:rsidRPr="00DE7C1D">
              <w:rPr>
                <w:b w:val="0"/>
              </w:rPr>
              <w:t xml:space="preserve"> </w:t>
            </w:r>
            <w:r w:rsidR="00E2221A" w:rsidRPr="00E2221A">
              <w:rPr>
                <w:rFonts w:cs="Arial"/>
                <w:b w:val="0"/>
                <w:bCs w:val="0"/>
                <w:color w:val="000000"/>
                <w:szCs w:val="24"/>
                <w:lang w:val="es-MX"/>
              </w:rPr>
              <w:t>Listar estudiante</w:t>
            </w:r>
          </w:p>
          <w:p w14:paraId="41A8610E" w14:textId="512EF14D" w:rsidR="00DE7C1D" w:rsidRPr="00DE7C1D" w:rsidRDefault="00DE7C1D" w:rsidP="00DE7C1D">
            <w:pPr>
              <w:pStyle w:val="Prrafodelista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DE7C1D">
              <w:rPr>
                <w:b w:val="0"/>
              </w:rPr>
              <w:t xml:space="preserve">Tarea de usabilidad </w:t>
            </w:r>
            <w:proofErr w:type="spellStart"/>
            <w:r w:rsidR="0082182F">
              <w:rPr>
                <w:b w:val="0"/>
              </w:rPr>
              <w:t>Nª</w:t>
            </w:r>
            <w:r w:rsidRPr="00DE7C1D">
              <w:rPr>
                <w:b w:val="0"/>
              </w:rPr>
              <w:t>.</w:t>
            </w:r>
            <w:r w:rsidR="00E2221A">
              <w:rPr>
                <w:b w:val="0"/>
              </w:rPr>
              <w:t>3</w:t>
            </w:r>
            <w:proofErr w:type="spellEnd"/>
            <w:r w:rsidRPr="00DE7C1D">
              <w:rPr>
                <w:b w:val="0"/>
              </w:rPr>
              <w:t xml:space="preserve"> </w:t>
            </w:r>
            <w:r w:rsidRPr="00DE7C1D">
              <w:rPr>
                <w:b w:val="0"/>
                <w:i/>
                <w:color w:val="0070C0"/>
              </w:rPr>
              <w:t>&lt;&lt; Nombre de tareas de usabilidad&gt;&gt;</w:t>
            </w:r>
          </w:p>
          <w:p w14:paraId="73A02AD4" w14:textId="5FE351B5" w:rsidR="00DE7C1D" w:rsidRPr="00E2221A" w:rsidRDefault="00DE7C1D" w:rsidP="00DE7C1D">
            <w:pPr>
              <w:pStyle w:val="Prrafodelista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DE7C1D">
              <w:rPr>
                <w:b w:val="0"/>
              </w:rPr>
              <w:t xml:space="preserve">Tarea de usabilidad </w:t>
            </w:r>
            <w:proofErr w:type="spellStart"/>
            <w:r w:rsidR="0082182F">
              <w:rPr>
                <w:b w:val="0"/>
              </w:rPr>
              <w:t>Nª</w:t>
            </w:r>
            <w:r w:rsidRPr="00DE7C1D">
              <w:rPr>
                <w:b w:val="0"/>
              </w:rPr>
              <w:t>.</w:t>
            </w:r>
            <w:r w:rsidR="00E2221A">
              <w:rPr>
                <w:b w:val="0"/>
              </w:rPr>
              <w:t>4</w:t>
            </w:r>
            <w:proofErr w:type="spellEnd"/>
            <w:r w:rsidRPr="00DE7C1D">
              <w:rPr>
                <w:b w:val="0"/>
              </w:rPr>
              <w:t xml:space="preserve"> </w:t>
            </w:r>
            <w:r w:rsidRPr="00DE7C1D">
              <w:rPr>
                <w:b w:val="0"/>
                <w:i/>
                <w:color w:val="0070C0"/>
              </w:rPr>
              <w:t>&lt;&lt; Nombre de tareas de usabilidad&gt;&gt;</w:t>
            </w:r>
          </w:p>
          <w:p w14:paraId="2EC2785A" w14:textId="758FE83D" w:rsidR="00E2221A" w:rsidRPr="00DE7C1D" w:rsidRDefault="00E2221A" w:rsidP="00DE7C1D">
            <w:pPr>
              <w:pStyle w:val="Prrafodelista"/>
              <w:numPr>
                <w:ilvl w:val="1"/>
                <w:numId w:val="16"/>
              </w:numPr>
              <w:spacing w:line="256" w:lineRule="auto"/>
              <w:rPr>
                <w:b w:val="0"/>
              </w:rPr>
            </w:pPr>
            <w:r w:rsidRPr="00DE7C1D">
              <w:rPr>
                <w:b w:val="0"/>
              </w:rPr>
              <w:t xml:space="preserve">Tarea de usabilidad </w:t>
            </w:r>
            <w:proofErr w:type="spellStart"/>
            <w:r>
              <w:rPr>
                <w:b w:val="0"/>
              </w:rPr>
              <w:t>Nª</w:t>
            </w:r>
            <w:r w:rsidRPr="00DE7C1D">
              <w:rPr>
                <w:b w:val="0"/>
              </w:rPr>
              <w:t>.</w:t>
            </w:r>
            <w:r>
              <w:rPr>
                <w:b w:val="0"/>
              </w:rPr>
              <w:t>4</w:t>
            </w:r>
            <w:proofErr w:type="spellEnd"/>
          </w:p>
          <w:p w14:paraId="6297F190" w14:textId="77777777" w:rsidR="00DE7C1D" w:rsidRDefault="00DE7C1D" w:rsidP="00F36638">
            <w:pPr>
              <w:spacing w:line="256" w:lineRule="auto"/>
              <w:ind w:left="720"/>
            </w:pPr>
          </w:p>
          <w:p w14:paraId="7A1B068A" w14:textId="31EB9F18" w:rsidR="003D00F3" w:rsidRPr="00F36638" w:rsidRDefault="003D00F3" w:rsidP="00B94255">
            <w:r>
              <w:t xml:space="preserve">3.  </w:t>
            </w:r>
            <w:r w:rsidRPr="008D4C00">
              <w:t>Entrega</w:t>
            </w:r>
            <w:r w:rsidR="00ED2395">
              <w:t>s</w:t>
            </w:r>
            <w:r w:rsidRPr="008D4C00">
              <w:t xml:space="preserve"> de l</w:t>
            </w:r>
            <w:r w:rsidR="00ED2395">
              <w:t xml:space="preserve">as aplicaciones </w:t>
            </w:r>
            <w:r w:rsidRPr="008D4C00">
              <w:t>fuentes del sistema de acuerdo con la última versión del software</w:t>
            </w:r>
            <w:r w:rsidR="00B94255">
              <w:t>.</w:t>
            </w:r>
          </w:p>
        </w:tc>
      </w:tr>
    </w:tbl>
    <w:p w14:paraId="3F576907" w14:textId="77777777" w:rsidR="00DE7C1D" w:rsidRPr="00DE7C1D" w:rsidRDefault="00DE7C1D" w:rsidP="00E91E01">
      <w:pPr>
        <w:rPr>
          <w:sz w:val="20"/>
          <w:lang w:val="es-CR"/>
        </w:rPr>
      </w:pPr>
    </w:p>
    <w:p w14:paraId="50C444D8" w14:textId="77777777" w:rsidR="00E2221A" w:rsidRPr="00E2221A" w:rsidRDefault="00E2221A" w:rsidP="00E2221A">
      <w:pPr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805"/>
      </w:tblGrid>
      <w:tr w:rsidR="00E2221A" w:rsidRPr="00E2221A" w14:paraId="2736AB08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1F680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A52C8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r w:rsidRPr="00E2221A">
              <w:rPr>
                <w:rFonts w:cs="Arial"/>
                <w:color w:val="000000"/>
                <w:szCs w:val="24"/>
                <w:lang w:val="en-US"/>
              </w:rPr>
              <w:t xml:space="preserve">Registrar </w:t>
            </w: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estudiante</w:t>
            </w:r>
            <w:proofErr w:type="spellEnd"/>
          </w:p>
        </w:tc>
      </w:tr>
      <w:tr w:rsidR="00E2221A" w:rsidRPr="00E2221A" w14:paraId="3503497E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C2CB7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6E61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Listar</w:t>
            </w:r>
            <w:proofErr w:type="spellEnd"/>
            <w:r w:rsidRPr="00E2221A"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estudiante</w:t>
            </w:r>
            <w:proofErr w:type="spellEnd"/>
          </w:p>
        </w:tc>
      </w:tr>
      <w:tr w:rsidR="00E2221A" w:rsidRPr="00E2221A" w14:paraId="2A506ED1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740D6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F3852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  <w:r w:rsidRPr="00E2221A">
              <w:rPr>
                <w:rFonts w:cs="Arial"/>
                <w:color w:val="000000"/>
                <w:szCs w:val="24"/>
                <w:lang w:val="es-MX"/>
              </w:rPr>
              <w:t>Realizar una búsqueda de estudiantes.</w:t>
            </w:r>
          </w:p>
        </w:tc>
      </w:tr>
      <w:tr w:rsidR="00E2221A" w:rsidRPr="00E2221A" w14:paraId="480EDB12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81746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BFFB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  <w:r w:rsidRPr="00E2221A">
              <w:rPr>
                <w:rFonts w:cs="Arial"/>
                <w:color w:val="000000"/>
                <w:szCs w:val="24"/>
                <w:lang w:val="es-MX"/>
              </w:rPr>
              <w:t>Visualizar información detallada del estudiante.</w:t>
            </w:r>
          </w:p>
        </w:tc>
      </w:tr>
      <w:tr w:rsidR="00E2221A" w:rsidRPr="00E2221A" w14:paraId="01EA90A3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7280A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7F40E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r w:rsidRPr="00E2221A"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Modificar</w:t>
            </w:r>
            <w:proofErr w:type="spellEnd"/>
            <w:r w:rsidRPr="00E2221A"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información</w:t>
            </w:r>
            <w:proofErr w:type="spellEnd"/>
            <w:r w:rsidRPr="00E2221A">
              <w:rPr>
                <w:rFonts w:cs="Arial"/>
                <w:color w:val="000000"/>
                <w:szCs w:val="24"/>
                <w:lang w:val="en-US"/>
              </w:rPr>
              <w:t xml:space="preserve"> del </w:t>
            </w: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estudiante</w:t>
            </w:r>
            <w:proofErr w:type="spellEnd"/>
            <w:r w:rsidRPr="00E2221A">
              <w:rPr>
                <w:rFonts w:cs="Arial"/>
                <w:color w:val="000000"/>
                <w:szCs w:val="24"/>
                <w:lang w:val="en-US"/>
              </w:rPr>
              <w:t>.</w:t>
            </w:r>
          </w:p>
        </w:tc>
      </w:tr>
      <w:tr w:rsidR="00E2221A" w:rsidRPr="00E2221A" w14:paraId="11F81C34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5EA3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A4725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  <w:r w:rsidRPr="00E2221A">
              <w:rPr>
                <w:rFonts w:cs="Arial"/>
                <w:color w:val="000000"/>
                <w:szCs w:val="24"/>
                <w:lang w:val="es-MX"/>
              </w:rPr>
              <w:t>Agregar guía académica a un estudiante</w:t>
            </w:r>
          </w:p>
        </w:tc>
      </w:tr>
      <w:tr w:rsidR="00E2221A" w:rsidRPr="00E2221A" w14:paraId="4D3276BD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EAE7C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8C2B6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  <w:r w:rsidRPr="00E2221A">
              <w:rPr>
                <w:rFonts w:cs="Arial"/>
                <w:color w:val="000000"/>
                <w:szCs w:val="24"/>
                <w:lang w:val="es-MX"/>
              </w:rPr>
              <w:t>Visualizar guías académicas de un estudiante</w:t>
            </w:r>
          </w:p>
        </w:tc>
      </w:tr>
      <w:tr w:rsidR="00E2221A" w:rsidRPr="00E2221A" w14:paraId="33456616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21A76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DE69F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  <w:r w:rsidRPr="00E2221A">
              <w:rPr>
                <w:rFonts w:cs="Arial"/>
                <w:color w:val="000000"/>
                <w:szCs w:val="24"/>
                <w:lang w:val="es-MX"/>
              </w:rPr>
              <w:t>Registrar información laboral de un estudiante.</w:t>
            </w:r>
          </w:p>
        </w:tc>
      </w:tr>
      <w:tr w:rsidR="00E2221A" w:rsidRPr="00E2221A" w14:paraId="6F982C5B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A2B71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15288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  <w:r w:rsidRPr="00E2221A">
              <w:rPr>
                <w:rFonts w:cs="Arial"/>
                <w:color w:val="000000"/>
                <w:szCs w:val="24"/>
                <w:lang w:val="es-MX"/>
              </w:rPr>
              <w:t>Visualizar lista de trabajos de estudiante. </w:t>
            </w:r>
          </w:p>
        </w:tc>
      </w:tr>
      <w:tr w:rsidR="00E2221A" w:rsidRPr="00E2221A" w14:paraId="37106170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A9020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7F936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  <w:r w:rsidRPr="00E2221A">
              <w:rPr>
                <w:rFonts w:cs="Arial"/>
                <w:color w:val="000000"/>
                <w:szCs w:val="24"/>
                <w:lang w:val="es-MX"/>
              </w:rPr>
              <w:t>Modificar información laboral del estudiante.</w:t>
            </w:r>
          </w:p>
        </w:tc>
      </w:tr>
      <w:tr w:rsidR="00E2221A" w:rsidRPr="00E2221A" w14:paraId="4B00A64D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6D0D8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6A911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r w:rsidRPr="00E2221A"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Listar</w:t>
            </w:r>
            <w:proofErr w:type="spellEnd"/>
            <w:r w:rsidRPr="00E2221A">
              <w:rPr>
                <w:rFonts w:cs="Arial"/>
                <w:color w:val="000000"/>
                <w:szCs w:val="24"/>
                <w:lang w:val="en-US"/>
              </w:rPr>
              <w:t xml:space="preserve"> los </w:t>
            </w: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estudiantes</w:t>
            </w:r>
            <w:proofErr w:type="spellEnd"/>
            <w:r w:rsidRPr="00E2221A"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graduados</w:t>
            </w:r>
            <w:proofErr w:type="spellEnd"/>
          </w:p>
        </w:tc>
      </w:tr>
      <w:tr w:rsidR="00E2221A" w:rsidRPr="00E2221A" w14:paraId="2006CF66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8A97E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B3897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Búsqueda</w:t>
            </w:r>
            <w:proofErr w:type="spellEnd"/>
            <w:r w:rsidRPr="00E2221A">
              <w:rPr>
                <w:rFonts w:cs="Arial"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estudiantes</w:t>
            </w:r>
            <w:proofErr w:type="spellEnd"/>
            <w:r w:rsidRPr="00E2221A"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graduados</w:t>
            </w:r>
            <w:proofErr w:type="spellEnd"/>
          </w:p>
        </w:tc>
      </w:tr>
      <w:tr w:rsidR="00E2221A" w:rsidRPr="00E2221A" w14:paraId="3A82A028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F4E07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13171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  <w:r w:rsidRPr="00E2221A">
              <w:rPr>
                <w:rFonts w:cs="Arial"/>
                <w:color w:val="000000"/>
                <w:szCs w:val="24"/>
                <w:lang w:val="es-MX"/>
              </w:rPr>
              <w:t>Listado de titulaciones de un estudiante</w:t>
            </w:r>
          </w:p>
        </w:tc>
      </w:tr>
      <w:tr w:rsidR="00E2221A" w:rsidRPr="00E2221A" w14:paraId="7E9734D4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EBC8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03BE8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r w:rsidRPr="00E2221A">
              <w:rPr>
                <w:rFonts w:cs="Arial"/>
                <w:color w:val="000000"/>
                <w:szCs w:val="24"/>
                <w:lang w:val="en-US"/>
              </w:rPr>
              <w:t>Registrar personal</w:t>
            </w:r>
          </w:p>
        </w:tc>
      </w:tr>
      <w:tr w:rsidR="00E2221A" w:rsidRPr="00E2221A" w14:paraId="58350A6F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2AB78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8D735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  <w:r w:rsidRPr="00E2221A">
              <w:rPr>
                <w:rFonts w:cs="Arial"/>
                <w:color w:val="000000"/>
                <w:szCs w:val="24"/>
                <w:lang w:val="es-MX"/>
              </w:rPr>
              <w:t xml:space="preserve">Listar el personal de la </w:t>
            </w:r>
            <w:proofErr w:type="spellStart"/>
            <w:r w:rsidRPr="00E2221A">
              <w:rPr>
                <w:rFonts w:cs="Arial"/>
                <w:color w:val="000000"/>
                <w:szCs w:val="24"/>
                <w:lang w:val="es-MX"/>
              </w:rPr>
              <w:t>EBDI</w:t>
            </w:r>
            <w:proofErr w:type="spellEnd"/>
          </w:p>
        </w:tc>
      </w:tr>
      <w:tr w:rsidR="00E2221A" w:rsidRPr="00E2221A" w14:paraId="68546C69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19AC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8AB1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  <w:r w:rsidRPr="00E2221A">
              <w:rPr>
                <w:rFonts w:cs="Arial"/>
                <w:color w:val="000000"/>
                <w:szCs w:val="24"/>
                <w:lang w:val="es-MX"/>
              </w:rPr>
              <w:t>Realizar una búsqueda de personal mediante diferentes filtros</w:t>
            </w:r>
          </w:p>
        </w:tc>
      </w:tr>
      <w:tr w:rsidR="00E2221A" w:rsidRPr="00E2221A" w14:paraId="1CB90B81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FD642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B5ADA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Modificar</w:t>
            </w:r>
            <w:proofErr w:type="spellEnd"/>
            <w:r w:rsidRPr="00E2221A"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información</w:t>
            </w:r>
            <w:proofErr w:type="spellEnd"/>
            <w:r w:rsidRPr="00E2221A">
              <w:rPr>
                <w:rFonts w:cs="Arial"/>
                <w:color w:val="000000"/>
                <w:szCs w:val="24"/>
                <w:lang w:val="en-US"/>
              </w:rPr>
              <w:t xml:space="preserve"> del personal</w:t>
            </w:r>
          </w:p>
        </w:tc>
      </w:tr>
      <w:tr w:rsidR="00E2221A" w:rsidRPr="00E2221A" w14:paraId="650350F8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B1115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lastRenderedPageBreak/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B1578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Visualizar</w:t>
            </w:r>
            <w:proofErr w:type="spellEnd"/>
            <w:r w:rsidRPr="00E2221A"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detalle</w:t>
            </w:r>
            <w:proofErr w:type="spellEnd"/>
            <w:r w:rsidRPr="00E2221A">
              <w:rPr>
                <w:rFonts w:cs="Arial"/>
                <w:color w:val="000000"/>
                <w:szCs w:val="24"/>
                <w:lang w:val="en-US"/>
              </w:rPr>
              <w:t xml:space="preserve"> del personal</w:t>
            </w:r>
          </w:p>
        </w:tc>
      </w:tr>
      <w:tr w:rsidR="00E2221A" w:rsidRPr="00E2221A" w14:paraId="6C8E3211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629A9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923FD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  <w:r w:rsidRPr="00E2221A">
              <w:rPr>
                <w:rFonts w:cs="Arial"/>
                <w:color w:val="000000"/>
                <w:szCs w:val="24"/>
                <w:lang w:val="es-MX"/>
              </w:rPr>
              <w:t>Agregar carga académica a un personal</w:t>
            </w:r>
          </w:p>
          <w:p w14:paraId="22A69AD2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</w:p>
        </w:tc>
      </w:tr>
      <w:tr w:rsidR="00E2221A" w:rsidRPr="00E2221A" w14:paraId="328CB740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3B6D4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9B836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  <w:r w:rsidRPr="00E2221A">
              <w:rPr>
                <w:rFonts w:cs="Arial"/>
                <w:color w:val="000000"/>
                <w:szCs w:val="24"/>
                <w:lang w:val="es-MX"/>
              </w:rPr>
              <w:t>Registrar una nueva actividad interna</w:t>
            </w:r>
          </w:p>
        </w:tc>
      </w:tr>
      <w:tr w:rsidR="00E2221A" w:rsidRPr="00E2221A" w14:paraId="364F719D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DE9A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E974E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  <w:r w:rsidRPr="00E2221A">
              <w:rPr>
                <w:rFonts w:cs="Arial"/>
                <w:color w:val="000000"/>
                <w:szCs w:val="24"/>
                <w:lang w:val="es-MX"/>
              </w:rPr>
              <w:t xml:space="preserve"> Verificar listado de las actividades internas registradas </w:t>
            </w:r>
          </w:p>
        </w:tc>
      </w:tr>
      <w:tr w:rsidR="00E2221A" w:rsidRPr="00E2221A" w14:paraId="10585F24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66B8E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8E00E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r w:rsidRPr="00E2221A">
              <w:rPr>
                <w:rFonts w:cs="Arial"/>
                <w:color w:val="000000"/>
                <w:szCs w:val="24"/>
                <w:lang w:val="en-US"/>
              </w:rPr>
              <w:t xml:space="preserve">Registrar </w:t>
            </w: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titulaciones</w:t>
            </w:r>
            <w:proofErr w:type="spellEnd"/>
          </w:p>
        </w:tc>
      </w:tr>
      <w:tr w:rsidR="00E2221A" w:rsidRPr="00E2221A" w14:paraId="142AE710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6AAD7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4CDE1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Modificar</w:t>
            </w:r>
            <w:proofErr w:type="spellEnd"/>
            <w:r w:rsidRPr="00E2221A"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E2221A">
              <w:rPr>
                <w:rFonts w:cs="Arial"/>
                <w:color w:val="000000"/>
                <w:szCs w:val="24"/>
                <w:lang w:val="en-US"/>
              </w:rPr>
              <w:t>titulaciones</w:t>
            </w:r>
            <w:proofErr w:type="spellEnd"/>
            <w:r w:rsidRPr="00E2221A">
              <w:rPr>
                <w:rFonts w:cs="Arial"/>
                <w:color w:val="000000"/>
                <w:szCs w:val="24"/>
                <w:lang w:val="en-US"/>
              </w:rPr>
              <w:t> </w:t>
            </w:r>
          </w:p>
        </w:tc>
      </w:tr>
      <w:tr w:rsidR="00E2221A" w:rsidRPr="00E2221A" w14:paraId="67F79061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F1EBD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B0EE8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  <w:r w:rsidRPr="00E2221A">
              <w:rPr>
                <w:rFonts w:cs="Arial"/>
                <w:color w:val="000000"/>
                <w:szCs w:val="24"/>
                <w:lang w:val="es-MX"/>
              </w:rPr>
              <w:t>Visualizar las titulaciones de un estudiante en específico</w:t>
            </w:r>
          </w:p>
        </w:tc>
      </w:tr>
      <w:tr w:rsidR="00E2221A" w:rsidRPr="00E2221A" w14:paraId="2717877D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AB8A0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98E5E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  <w:r w:rsidRPr="00E2221A">
              <w:rPr>
                <w:rFonts w:cs="Arial"/>
                <w:color w:val="000000"/>
                <w:szCs w:val="24"/>
                <w:lang w:val="es-MX"/>
              </w:rPr>
              <w:t>Listado de titulaciones de un estudiante</w:t>
            </w:r>
          </w:p>
        </w:tc>
      </w:tr>
      <w:tr w:rsidR="00E2221A" w:rsidRPr="00E2221A" w14:paraId="7C2250A0" w14:textId="77777777" w:rsidTr="00E22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589FF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>Tarea</w:t>
            </w:r>
            <w:proofErr w:type="spellEnd"/>
            <w:r w:rsidRPr="00E2221A">
              <w:rPr>
                <w:rFonts w:cs="Arial"/>
                <w:i/>
                <w:iCs/>
                <w:color w:val="000000"/>
                <w:szCs w:val="24"/>
                <w:lang w:val="en-US"/>
              </w:rPr>
              <w:t xml:space="preserve"> #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BCF54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  <w:r w:rsidRPr="00E2221A">
              <w:rPr>
                <w:rFonts w:cs="Arial"/>
                <w:color w:val="000000"/>
                <w:szCs w:val="24"/>
                <w:lang w:val="es-MX"/>
              </w:rPr>
              <w:t>Adjuntar evidencias a una guía académica.</w:t>
            </w:r>
          </w:p>
          <w:p w14:paraId="07CDC59A" w14:textId="77777777" w:rsidR="00E2221A" w:rsidRPr="00E2221A" w:rsidRDefault="00E2221A" w:rsidP="00E2221A">
            <w:pPr>
              <w:rPr>
                <w:rFonts w:ascii="Times New Roman" w:hAnsi="Times New Roman"/>
                <w:szCs w:val="24"/>
                <w:lang w:val="es-MX"/>
              </w:rPr>
            </w:pPr>
          </w:p>
        </w:tc>
      </w:tr>
    </w:tbl>
    <w:p w14:paraId="1764FA00" w14:textId="77777777" w:rsidR="00DE7C1D" w:rsidRDefault="00DE7C1D">
      <w:pPr>
        <w:rPr>
          <w:sz w:val="20"/>
          <w:lang w:val="es-MX"/>
        </w:rPr>
      </w:pPr>
    </w:p>
    <w:p w14:paraId="38A85579" w14:textId="0FE9410A" w:rsidR="00DE7C1D" w:rsidRDefault="00801406" w:rsidP="00801406">
      <w:pPr>
        <w:rPr>
          <w:sz w:val="20"/>
          <w:lang w:val="es-MX"/>
        </w:rPr>
      </w:pPr>
      <w:r w:rsidRPr="00385626">
        <w:rPr>
          <w:sz w:val="20"/>
          <w:lang w:val="es-MX"/>
        </w:rPr>
        <w:t>Se adjunta a esta acta la siguiente documentación de Soporte:</w:t>
      </w:r>
    </w:p>
    <w:p w14:paraId="2CE3DA1A" w14:textId="77777777" w:rsidR="00385626" w:rsidRPr="00385626" w:rsidRDefault="00385626" w:rsidP="00801406">
      <w:pPr>
        <w:rPr>
          <w:sz w:val="20"/>
          <w:lang w:val="es-MX"/>
        </w:rPr>
      </w:pPr>
    </w:p>
    <w:tbl>
      <w:tblPr>
        <w:tblStyle w:val="Tabladecuadrcula4-nfasis11"/>
        <w:tblW w:w="10881" w:type="dxa"/>
        <w:tblLook w:val="04A0" w:firstRow="1" w:lastRow="0" w:firstColumn="1" w:lastColumn="0" w:noHBand="0" w:noVBand="1"/>
      </w:tblPr>
      <w:tblGrid>
        <w:gridCol w:w="4644"/>
        <w:gridCol w:w="6237"/>
      </w:tblGrid>
      <w:tr w:rsidR="00385626" w:rsidRPr="003624D4" w14:paraId="5088A449" w14:textId="77777777" w:rsidTr="00873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C32D470" w14:textId="77777777" w:rsidR="00385626" w:rsidRPr="002E55DF" w:rsidRDefault="00385626" w:rsidP="009A1D4D">
            <w:pPr>
              <w:pStyle w:val="Textoindependiente"/>
              <w:spacing w:before="120"/>
              <w:rPr>
                <w:b w:val="0"/>
                <w:lang w:val="es-CR"/>
              </w:rPr>
            </w:pPr>
            <w:r>
              <w:rPr>
                <w:b w:val="0"/>
                <w:sz w:val="22"/>
                <w:lang w:val="es-CR"/>
              </w:rPr>
              <w:t>Nombre del Documento</w:t>
            </w:r>
          </w:p>
        </w:tc>
        <w:tc>
          <w:tcPr>
            <w:tcW w:w="6237" w:type="dxa"/>
          </w:tcPr>
          <w:p w14:paraId="050CA0FC" w14:textId="77777777" w:rsidR="00385626" w:rsidRPr="002E55DF" w:rsidRDefault="00385626" w:rsidP="009A1D4D">
            <w:pPr>
              <w:pStyle w:val="Textoindependiente"/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es-CR"/>
              </w:rPr>
            </w:pPr>
            <w:r>
              <w:rPr>
                <w:b w:val="0"/>
                <w:sz w:val="22"/>
                <w:lang w:val="es-CR"/>
              </w:rPr>
              <w:t xml:space="preserve">Descripción </w:t>
            </w:r>
          </w:p>
        </w:tc>
      </w:tr>
      <w:tr w:rsidR="00385626" w14:paraId="288A529C" w14:textId="77777777" w:rsidTr="00873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5135BF6" w14:textId="77777777" w:rsidR="00385626" w:rsidRPr="00385626" w:rsidRDefault="00DE7C1D" w:rsidP="00385626">
            <w:pPr>
              <w:ind w:left="360"/>
              <w:rPr>
                <w:sz w:val="22"/>
                <w:lang w:val="es-MX"/>
              </w:rPr>
            </w:pPr>
            <w:r>
              <w:t>Reporte de pruebas</w:t>
            </w:r>
            <w:r w:rsidR="00F36638">
              <w:t xml:space="preserve"> de integración</w:t>
            </w:r>
          </w:p>
        </w:tc>
        <w:tc>
          <w:tcPr>
            <w:tcW w:w="6237" w:type="dxa"/>
          </w:tcPr>
          <w:p w14:paraId="72BBC53B" w14:textId="6A5E956A" w:rsidR="00385626" w:rsidRPr="00385626" w:rsidRDefault="00B94255" w:rsidP="00385626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MX"/>
              </w:rPr>
            </w:pPr>
            <w:r>
              <w:rPr>
                <w:lang w:val="es-MX"/>
              </w:rPr>
              <w:t>&lt;&lt;de acuerdo con el formato solicitado por el curso&gt;&gt;</w:t>
            </w:r>
          </w:p>
        </w:tc>
      </w:tr>
      <w:tr w:rsidR="00385626" w14:paraId="499BED10" w14:textId="77777777" w:rsidTr="00873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D8FECFB" w14:textId="77777777" w:rsidR="00385626" w:rsidRPr="00385626" w:rsidRDefault="00F36638" w:rsidP="00385626">
            <w:pPr>
              <w:ind w:left="360"/>
              <w:rPr>
                <w:sz w:val="22"/>
                <w:lang w:val="es-MX"/>
              </w:rPr>
            </w:pPr>
            <w:r>
              <w:rPr>
                <w:lang w:val="es-MX"/>
              </w:rPr>
              <w:t>Reporte de pruebas de usabilidad con usuarios</w:t>
            </w:r>
          </w:p>
        </w:tc>
        <w:tc>
          <w:tcPr>
            <w:tcW w:w="6237" w:type="dxa"/>
          </w:tcPr>
          <w:p w14:paraId="75834FDE" w14:textId="4C937FD7" w:rsidR="00385626" w:rsidRPr="00385626" w:rsidRDefault="00DE7C1D" w:rsidP="0038562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MX"/>
              </w:rPr>
            </w:pPr>
            <w:r>
              <w:rPr>
                <w:lang w:val="es-MX"/>
              </w:rPr>
              <w:t>&lt;&lt;</w:t>
            </w:r>
            <w:r w:rsidR="00C30A88">
              <w:rPr>
                <w:lang w:val="es-MX"/>
              </w:rPr>
              <w:t>de acuerdo con el</w:t>
            </w:r>
            <w:r>
              <w:rPr>
                <w:lang w:val="es-MX"/>
              </w:rPr>
              <w:t xml:space="preserve"> formato </w:t>
            </w:r>
            <w:r w:rsidR="00C30A88">
              <w:rPr>
                <w:lang w:val="es-MX"/>
              </w:rPr>
              <w:t xml:space="preserve">solicitado por </w:t>
            </w:r>
            <w:r>
              <w:rPr>
                <w:lang w:val="es-MX"/>
              </w:rPr>
              <w:t>el curso&gt;&gt;</w:t>
            </w:r>
          </w:p>
        </w:tc>
      </w:tr>
      <w:tr w:rsidR="005D5BEC" w14:paraId="33E2AFB4" w14:textId="77777777" w:rsidTr="00873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DE24A90" w14:textId="77777777" w:rsidR="005D5BEC" w:rsidRDefault="005D5BEC" w:rsidP="00385626">
            <w:pPr>
              <w:ind w:left="360"/>
              <w:rPr>
                <w:lang w:val="es-MX"/>
              </w:rPr>
            </w:pPr>
          </w:p>
        </w:tc>
        <w:tc>
          <w:tcPr>
            <w:tcW w:w="6237" w:type="dxa"/>
          </w:tcPr>
          <w:p w14:paraId="6D5368A7" w14:textId="77777777" w:rsidR="005D5BEC" w:rsidRDefault="005D5BEC" w:rsidP="00385626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85626" w14:paraId="134A9380" w14:textId="77777777" w:rsidTr="00873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A7B4890" w14:textId="3D010222" w:rsidR="00385626" w:rsidRPr="00385626" w:rsidRDefault="005D5BEC" w:rsidP="00B94255">
            <w:pPr>
              <w:ind w:left="360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 xml:space="preserve">Documentos que se encuentran en </w:t>
            </w:r>
            <w:r w:rsidR="00D3746E">
              <w:rPr>
                <w:sz w:val="22"/>
                <w:lang w:val="es-MX"/>
              </w:rPr>
              <w:t xml:space="preserve">el Drive Grupo XX y </w:t>
            </w:r>
            <w:r w:rsidR="00B94255">
              <w:rPr>
                <w:sz w:val="22"/>
                <w:lang w:val="es-MX"/>
              </w:rPr>
              <w:t>AZURE</w:t>
            </w:r>
          </w:p>
        </w:tc>
        <w:tc>
          <w:tcPr>
            <w:tcW w:w="6237" w:type="dxa"/>
          </w:tcPr>
          <w:p w14:paraId="069B6A53" w14:textId="77777777" w:rsidR="00385626" w:rsidRPr="00385626" w:rsidRDefault="00385626" w:rsidP="0038562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MX"/>
              </w:rPr>
            </w:pPr>
          </w:p>
        </w:tc>
      </w:tr>
    </w:tbl>
    <w:p w14:paraId="2F094275" w14:textId="77777777" w:rsidR="003624D4" w:rsidRDefault="003624D4" w:rsidP="00E91E01">
      <w:pPr>
        <w:rPr>
          <w:lang w:val="es-MX"/>
        </w:rPr>
      </w:pPr>
    </w:p>
    <w:p w14:paraId="11475BBF" w14:textId="73472786" w:rsidR="00385626" w:rsidRDefault="00DE7C1D" w:rsidP="0041484B">
      <w:pPr>
        <w:jc w:val="both"/>
        <w:rPr>
          <w:sz w:val="20"/>
          <w:lang w:val="es-MX"/>
        </w:rPr>
      </w:pPr>
      <w:r w:rsidRPr="00DE7C1D">
        <w:rPr>
          <w:sz w:val="20"/>
          <w:lang w:val="es-MX"/>
        </w:rPr>
        <w:t>A través de este documento los abajo firmantes certificamos que el</w:t>
      </w:r>
      <w:r w:rsidR="00F36638">
        <w:rPr>
          <w:sz w:val="20"/>
          <w:lang w:val="es-MX"/>
        </w:rPr>
        <w:t xml:space="preserve"> </w:t>
      </w:r>
      <w:proofErr w:type="spellStart"/>
      <w:r w:rsidR="00F36638">
        <w:rPr>
          <w:sz w:val="20"/>
          <w:lang w:val="es-MX"/>
        </w:rPr>
        <w:t>RELEASE</w:t>
      </w:r>
      <w:proofErr w:type="spellEnd"/>
      <w:r w:rsidR="00F36638">
        <w:rPr>
          <w:sz w:val="20"/>
          <w:lang w:val="es-MX"/>
        </w:rPr>
        <w:t xml:space="preserve"> 1 del</w:t>
      </w:r>
      <w:r w:rsidRPr="00DE7C1D">
        <w:rPr>
          <w:sz w:val="20"/>
          <w:lang w:val="es-MX"/>
        </w:rPr>
        <w:t xml:space="preserve"> producto</w:t>
      </w:r>
      <w:r w:rsidR="00F107D0">
        <w:rPr>
          <w:sz w:val="20"/>
          <w:lang w:val="es-MX"/>
        </w:rPr>
        <w:t>,</w:t>
      </w:r>
      <w:r w:rsidRPr="00DE7C1D">
        <w:rPr>
          <w:sz w:val="20"/>
          <w:lang w:val="es-MX"/>
        </w:rPr>
        <w:t xml:space="preserve"> cumple con los requisitos de negocio establecidos y nos encontramos a entera satisfacción por lo que damos por finalizad</w:t>
      </w:r>
      <w:r w:rsidR="00F36638">
        <w:rPr>
          <w:sz w:val="20"/>
          <w:lang w:val="es-MX"/>
        </w:rPr>
        <w:t xml:space="preserve">o el </w:t>
      </w:r>
      <w:proofErr w:type="spellStart"/>
      <w:r w:rsidR="00F36638">
        <w:rPr>
          <w:sz w:val="20"/>
          <w:lang w:val="es-MX"/>
        </w:rPr>
        <w:t>RELEASE</w:t>
      </w:r>
      <w:proofErr w:type="spellEnd"/>
      <w:r w:rsidR="00F36638">
        <w:rPr>
          <w:sz w:val="20"/>
          <w:lang w:val="es-MX"/>
        </w:rPr>
        <w:t xml:space="preserve"> 1</w:t>
      </w:r>
      <w:r w:rsidR="001B28BB">
        <w:rPr>
          <w:sz w:val="20"/>
          <w:lang w:val="es-MX"/>
        </w:rPr>
        <w:t>.</w:t>
      </w:r>
    </w:p>
    <w:p w14:paraId="79976EAC" w14:textId="77777777" w:rsidR="00DE7C1D" w:rsidRPr="001B28BB" w:rsidRDefault="00DE7C1D" w:rsidP="0041484B">
      <w:pPr>
        <w:jc w:val="both"/>
        <w:rPr>
          <w:sz w:val="20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2266"/>
        <w:gridCol w:w="2782"/>
        <w:gridCol w:w="2780"/>
      </w:tblGrid>
      <w:tr w:rsidR="00385626" w:rsidRPr="00162402" w14:paraId="1B30DBCF" w14:textId="77777777" w:rsidTr="00385626">
        <w:trPr>
          <w:tblHeader/>
        </w:trPr>
        <w:tc>
          <w:tcPr>
            <w:tcW w:w="1373" w:type="pct"/>
            <w:shd w:val="pct10" w:color="auto" w:fill="auto"/>
          </w:tcPr>
          <w:p w14:paraId="417DB6D8" w14:textId="242CDB0E" w:rsidR="00385626" w:rsidRPr="00162402" w:rsidRDefault="00385626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lastRenderedPageBreak/>
              <w:t>Nombre</w:t>
            </w:r>
            <w:r w:rsidR="00162402">
              <w:rPr>
                <w:b/>
                <w:bCs/>
                <w:sz w:val="20"/>
                <w:lang w:val="es-CR"/>
              </w:rPr>
              <w:t xml:space="preserve"> </w:t>
            </w:r>
            <w:r w:rsidRPr="00162402">
              <w:rPr>
                <w:b/>
                <w:bCs/>
                <w:sz w:val="20"/>
                <w:lang w:val="es-CR"/>
              </w:rPr>
              <w:t>Completo</w:t>
            </w:r>
          </w:p>
        </w:tc>
        <w:tc>
          <w:tcPr>
            <w:tcW w:w="1050" w:type="pct"/>
            <w:shd w:val="pct10" w:color="auto" w:fill="auto"/>
          </w:tcPr>
          <w:p w14:paraId="0EDC47C6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Puesto</w:t>
            </w:r>
          </w:p>
        </w:tc>
        <w:tc>
          <w:tcPr>
            <w:tcW w:w="1289" w:type="pct"/>
            <w:shd w:val="pct10" w:color="auto" w:fill="auto"/>
          </w:tcPr>
          <w:p w14:paraId="33BA3F76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Rol en el Proyecto</w:t>
            </w:r>
          </w:p>
        </w:tc>
        <w:tc>
          <w:tcPr>
            <w:tcW w:w="1288" w:type="pct"/>
            <w:shd w:val="pct10" w:color="auto" w:fill="auto"/>
          </w:tcPr>
          <w:p w14:paraId="0B21651E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Firma</w:t>
            </w:r>
          </w:p>
        </w:tc>
      </w:tr>
      <w:tr w:rsidR="00385626" w:rsidRPr="00162402" w14:paraId="4B808F54" w14:textId="77777777" w:rsidTr="00385626">
        <w:trPr>
          <w:tblHeader/>
        </w:trPr>
        <w:tc>
          <w:tcPr>
            <w:tcW w:w="1373" w:type="pct"/>
            <w:shd w:val="clear" w:color="auto" w:fill="FFFFFF" w:themeFill="background1"/>
          </w:tcPr>
          <w:p w14:paraId="3C6D589C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050" w:type="pct"/>
            <w:shd w:val="clear" w:color="auto" w:fill="FFFFFF" w:themeFill="background1"/>
          </w:tcPr>
          <w:p w14:paraId="49ED2C4B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289" w:type="pct"/>
            <w:shd w:val="clear" w:color="auto" w:fill="FFFFFF" w:themeFill="background1"/>
          </w:tcPr>
          <w:p w14:paraId="2AC907FF" w14:textId="77777777" w:rsidR="00385626" w:rsidRPr="00162402" w:rsidRDefault="00385626" w:rsidP="00385626">
            <w:pPr>
              <w:pStyle w:val="Textoindependiente"/>
              <w:spacing w:before="240" w:after="240"/>
              <w:jc w:val="center"/>
              <w:rPr>
                <w:b/>
                <w:bCs/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Patrocinador/a</w:t>
            </w:r>
          </w:p>
        </w:tc>
        <w:tc>
          <w:tcPr>
            <w:tcW w:w="1288" w:type="pct"/>
            <w:shd w:val="clear" w:color="auto" w:fill="FFFFFF" w:themeFill="background1"/>
          </w:tcPr>
          <w:p w14:paraId="7D4497CD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es-CR"/>
              </w:rPr>
            </w:pPr>
          </w:p>
        </w:tc>
      </w:tr>
      <w:tr w:rsidR="00385626" w:rsidRPr="00162402" w14:paraId="1BE366F6" w14:textId="77777777" w:rsidTr="00385626">
        <w:trPr>
          <w:tblHeader/>
        </w:trPr>
        <w:tc>
          <w:tcPr>
            <w:tcW w:w="1373" w:type="pct"/>
            <w:shd w:val="clear" w:color="auto" w:fill="FFFFFF" w:themeFill="background1"/>
          </w:tcPr>
          <w:p w14:paraId="1E076D19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050" w:type="pct"/>
            <w:shd w:val="clear" w:color="auto" w:fill="FFFFFF" w:themeFill="background1"/>
          </w:tcPr>
          <w:p w14:paraId="1DF11AEC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289" w:type="pct"/>
            <w:shd w:val="clear" w:color="auto" w:fill="FFFFFF" w:themeFill="background1"/>
          </w:tcPr>
          <w:p w14:paraId="45A2841C" w14:textId="1181AE35" w:rsidR="00385626" w:rsidRPr="00162402" w:rsidRDefault="00162402" w:rsidP="00385626">
            <w:pPr>
              <w:pStyle w:val="Textoindependiente"/>
              <w:spacing w:before="240" w:after="240"/>
              <w:jc w:val="center"/>
              <w:rPr>
                <w:b/>
                <w:bCs/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Líder Técnico</w:t>
            </w:r>
          </w:p>
        </w:tc>
        <w:tc>
          <w:tcPr>
            <w:tcW w:w="1288" w:type="pct"/>
            <w:shd w:val="clear" w:color="auto" w:fill="FFFFFF" w:themeFill="background1"/>
          </w:tcPr>
          <w:p w14:paraId="06B2FEBE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es-CR"/>
              </w:rPr>
            </w:pPr>
          </w:p>
        </w:tc>
      </w:tr>
      <w:tr w:rsidR="00385626" w:rsidRPr="00162402" w14:paraId="6AC51FF3" w14:textId="77777777" w:rsidTr="00385626">
        <w:trPr>
          <w:tblHeader/>
        </w:trPr>
        <w:tc>
          <w:tcPr>
            <w:tcW w:w="1373" w:type="pct"/>
            <w:shd w:val="clear" w:color="auto" w:fill="FFFFFF" w:themeFill="background1"/>
          </w:tcPr>
          <w:p w14:paraId="7DF1BE16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050" w:type="pct"/>
            <w:shd w:val="clear" w:color="auto" w:fill="FFFFFF" w:themeFill="background1"/>
          </w:tcPr>
          <w:p w14:paraId="3E164036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289" w:type="pct"/>
            <w:shd w:val="clear" w:color="auto" w:fill="FFFFFF" w:themeFill="background1"/>
          </w:tcPr>
          <w:p w14:paraId="76AA38F2" w14:textId="5665FE16" w:rsidR="00385626" w:rsidRPr="00162402" w:rsidRDefault="00690ED1" w:rsidP="00385626">
            <w:pPr>
              <w:pStyle w:val="Textoindependiente"/>
              <w:spacing w:before="240" w:after="240"/>
              <w:jc w:val="center"/>
              <w:rPr>
                <w:b/>
                <w:bCs/>
                <w:sz w:val="20"/>
                <w:lang w:val="es-CR"/>
              </w:rPr>
            </w:pPr>
            <w:proofErr w:type="spellStart"/>
            <w:r>
              <w:rPr>
                <w:b/>
                <w:bCs/>
                <w:sz w:val="20"/>
                <w:lang w:val="es-CR"/>
              </w:rPr>
              <w:t>Product</w:t>
            </w:r>
            <w:proofErr w:type="spellEnd"/>
            <w:r>
              <w:rPr>
                <w:b/>
                <w:bCs/>
                <w:sz w:val="20"/>
                <w:lang w:val="es-CR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lang w:val="es-CR"/>
              </w:rPr>
              <w:t>Ow</w:t>
            </w:r>
            <w:r w:rsidR="002F21DB">
              <w:rPr>
                <w:b/>
                <w:bCs/>
                <w:sz w:val="20"/>
                <w:lang w:val="es-CR"/>
              </w:rPr>
              <w:t>n</w:t>
            </w:r>
            <w:r>
              <w:rPr>
                <w:b/>
                <w:bCs/>
                <w:sz w:val="20"/>
                <w:lang w:val="es-CR"/>
              </w:rPr>
              <w:t>er</w:t>
            </w:r>
            <w:proofErr w:type="spellEnd"/>
          </w:p>
        </w:tc>
        <w:tc>
          <w:tcPr>
            <w:tcW w:w="1288" w:type="pct"/>
            <w:shd w:val="clear" w:color="auto" w:fill="FFFFFF" w:themeFill="background1"/>
          </w:tcPr>
          <w:p w14:paraId="7B579A3D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es-CR"/>
              </w:rPr>
            </w:pPr>
          </w:p>
        </w:tc>
      </w:tr>
      <w:tr w:rsidR="00385626" w:rsidRPr="00162402" w14:paraId="7F8290B2" w14:textId="77777777" w:rsidTr="00385626">
        <w:trPr>
          <w:tblHeader/>
        </w:trPr>
        <w:tc>
          <w:tcPr>
            <w:tcW w:w="1373" w:type="pct"/>
            <w:shd w:val="clear" w:color="auto" w:fill="FFFFFF" w:themeFill="background1"/>
          </w:tcPr>
          <w:p w14:paraId="2767AEFB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050" w:type="pct"/>
            <w:shd w:val="clear" w:color="auto" w:fill="FFFFFF" w:themeFill="background1"/>
          </w:tcPr>
          <w:p w14:paraId="4FB096D8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289" w:type="pct"/>
            <w:shd w:val="clear" w:color="auto" w:fill="FFFFFF" w:themeFill="background1"/>
          </w:tcPr>
          <w:p w14:paraId="4497B722" w14:textId="1A525C2F" w:rsidR="00385626" w:rsidRPr="00162402" w:rsidRDefault="00162402" w:rsidP="00385626">
            <w:pPr>
              <w:pStyle w:val="Textoindependiente"/>
              <w:spacing w:before="240" w:after="240"/>
              <w:jc w:val="center"/>
              <w:rPr>
                <w:b/>
                <w:bCs/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Usuario experto</w:t>
            </w:r>
          </w:p>
        </w:tc>
        <w:tc>
          <w:tcPr>
            <w:tcW w:w="1288" w:type="pct"/>
            <w:shd w:val="clear" w:color="auto" w:fill="FFFFFF" w:themeFill="background1"/>
          </w:tcPr>
          <w:p w14:paraId="0B5964F4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es-CR"/>
              </w:rPr>
            </w:pPr>
          </w:p>
        </w:tc>
      </w:tr>
      <w:tr w:rsidR="00385626" w:rsidRPr="00162402" w14:paraId="571D413E" w14:textId="77777777" w:rsidTr="00385626">
        <w:trPr>
          <w:tblHeader/>
        </w:trPr>
        <w:tc>
          <w:tcPr>
            <w:tcW w:w="1373" w:type="pct"/>
            <w:shd w:val="clear" w:color="auto" w:fill="FFFFFF" w:themeFill="background1"/>
          </w:tcPr>
          <w:p w14:paraId="4EF5F55F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050" w:type="pct"/>
            <w:shd w:val="clear" w:color="auto" w:fill="FFFFFF" w:themeFill="background1"/>
          </w:tcPr>
          <w:p w14:paraId="4CD32F54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289" w:type="pct"/>
            <w:shd w:val="clear" w:color="auto" w:fill="FFFFFF" w:themeFill="background1"/>
          </w:tcPr>
          <w:p w14:paraId="5CCB7FFB" w14:textId="77777777" w:rsidR="00385626" w:rsidRPr="00162402" w:rsidRDefault="00385626" w:rsidP="00385626">
            <w:pPr>
              <w:pStyle w:val="Textoindependiente"/>
              <w:spacing w:before="240" w:after="240"/>
              <w:jc w:val="center"/>
              <w:rPr>
                <w:b/>
                <w:bCs/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Desarrollador</w:t>
            </w:r>
          </w:p>
        </w:tc>
        <w:tc>
          <w:tcPr>
            <w:tcW w:w="1288" w:type="pct"/>
            <w:shd w:val="clear" w:color="auto" w:fill="FFFFFF" w:themeFill="background1"/>
          </w:tcPr>
          <w:p w14:paraId="05F9B18E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es-CR"/>
              </w:rPr>
            </w:pPr>
          </w:p>
        </w:tc>
      </w:tr>
      <w:tr w:rsidR="00385626" w:rsidRPr="00162402" w14:paraId="52E9A355" w14:textId="77777777" w:rsidTr="00385626">
        <w:trPr>
          <w:tblHeader/>
        </w:trPr>
        <w:tc>
          <w:tcPr>
            <w:tcW w:w="1373" w:type="pct"/>
            <w:shd w:val="clear" w:color="auto" w:fill="FFFFFF" w:themeFill="background1"/>
          </w:tcPr>
          <w:p w14:paraId="185CCB41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050" w:type="pct"/>
            <w:shd w:val="clear" w:color="auto" w:fill="FFFFFF" w:themeFill="background1"/>
          </w:tcPr>
          <w:p w14:paraId="3AEE4D63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289" w:type="pct"/>
            <w:shd w:val="clear" w:color="auto" w:fill="FFFFFF" w:themeFill="background1"/>
          </w:tcPr>
          <w:p w14:paraId="631BA176" w14:textId="77777777" w:rsidR="00385626" w:rsidRPr="00162402" w:rsidRDefault="00385626" w:rsidP="00385626">
            <w:pPr>
              <w:pStyle w:val="Textoindependiente"/>
              <w:spacing w:before="240" w:after="240"/>
              <w:jc w:val="center"/>
              <w:rPr>
                <w:b/>
                <w:bCs/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Desarrollador</w:t>
            </w:r>
          </w:p>
        </w:tc>
        <w:tc>
          <w:tcPr>
            <w:tcW w:w="1288" w:type="pct"/>
            <w:shd w:val="clear" w:color="auto" w:fill="FFFFFF" w:themeFill="background1"/>
          </w:tcPr>
          <w:p w14:paraId="360E052F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es-CR"/>
              </w:rPr>
            </w:pPr>
          </w:p>
        </w:tc>
      </w:tr>
      <w:tr w:rsidR="00385626" w:rsidRPr="00162402" w14:paraId="2D4C65D7" w14:textId="77777777" w:rsidTr="00385626">
        <w:trPr>
          <w:tblHeader/>
        </w:trPr>
        <w:tc>
          <w:tcPr>
            <w:tcW w:w="1373" w:type="pct"/>
            <w:shd w:val="clear" w:color="auto" w:fill="FFFFFF" w:themeFill="background1"/>
          </w:tcPr>
          <w:p w14:paraId="682BC3C0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050" w:type="pct"/>
            <w:shd w:val="clear" w:color="auto" w:fill="FFFFFF" w:themeFill="background1"/>
          </w:tcPr>
          <w:p w14:paraId="72018EB7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289" w:type="pct"/>
            <w:shd w:val="clear" w:color="auto" w:fill="FFFFFF" w:themeFill="background1"/>
          </w:tcPr>
          <w:p w14:paraId="40CCE6E2" w14:textId="77777777" w:rsidR="00385626" w:rsidRPr="00162402" w:rsidRDefault="00385626" w:rsidP="00385626">
            <w:pPr>
              <w:pStyle w:val="Textoindependiente"/>
              <w:spacing w:before="240" w:after="240"/>
              <w:jc w:val="center"/>
              <w:rPr>
                <w:b/>
                <w:bCs/>
                <w:sz w:val="20"/>
                <w:lang w:val="es-CR"/>
              </w:rPr>
            </w:pPr>
            <w:r w:rsidRPr="00162402">
              <w:rPr>
                <w:b/>
                <w:bCs/>
                <w:sz w:val="20"/>
                <w:lang w:val="es-CR"/>
              </w:rPr>
              <w:t>Desarrollador</w:t>
            </w:r>
          </w:p>
        </w:tc>
        <w:tc>
          <w:tcPr>
            <w:tcW w:w="1288" w:type="pct"/>
            <w:shd w:val="clear" w:color="auto" w:fill="FFFFFF" w:themeFill="background1"/>
          </w:tcPr>
          <w:p w14:paraId="0FC2553B" w14:textId="77777777" w:rsidR="00385626" w:rsidRPr="00162402" w:rsidRDefault="00385626" w:rsidP="00385626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es-CR"/>
              </w:rPr>
            </w:pPr>
          </w:p>
        </w:tc>
      </w:tr>
      <w:tr w:rsidR="00B94255" w:rsidRPr="00162402" w14:paraId="67888B0B" w14:textId="77777777" w:rsidTr="00385626">
        <w:trPr>
          <w:tblHeader/>
        </w:trPr>
        <w:tc>
          <w:tcPr>
            <w:tcW w:w="1373" w:type="pct"/>
            <w:shd w:val="clear" w:color="auto" w:fill="FFFFFF" w:themeFill="background1"/>
          </w:tcPr>
          <w:p w14:paraId="24F647B4" w14:textId="77777777" w:rsidR="00B94255" w:rsidRPr="00162402" w:rsidRDefault="00B94255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050" w:type="pct"/>
            <w:shd w:val="clear" w:color="auto" w:fill="FFFFFF" w:themeFill="background1"/>
          </w:tcPr>
          <w:p w14:paraId="17297ADE" w14:textId="77777777" w:rsidR="00B94255" w:rsidRPr="00162402" w:rsidRDefault="00B94255" w:rsidP="00385626">
            <w:pPr>
              <w:pStyle w:val="Textoindependiente"/>
              <w:spacing w:after="0"/>
              <w:jc w:val="center"/>
              <w:rPr>
                <w:sz w:val="20"/>
                <w:lang w:val="es-CR"/>
              </w:rPr>
            </w:pPr>
          </w:p>
        </w:tc>
        <w:tc>
          <w:tcPr>
            <w:tcW w:w="1289" w:type="pct"/>
            <w:shd w:val="clear" w:color="auto" w:fill="FFFFFF" w:themeFill="background1"/>
          </w:tcPr>
          <w:p w14:paraId="2D5B4C26" w14:textId="69A569C9" w:rsidR="00B94255" w:rsidRPr="00162402" w:rsidRDefault="00B94255" w:rsidP="00B94255">
            <w:pPr>
              <w:pStyle w:val="Textoindependiente"/>
              <w:spacing w:before="240" w:after="240"/>
              <w:jc w:val="center"/>
              <w:rPr>
                <w:b/>
                <w:bCs/>
                <w:sz w:val="20"/>
                <w:lang w:val="es-CR"/>
              </w:rPr>
            </w:pPr>
            <w:r>
              <w:rPr>
                <w:b/>
                <w:bCs/>
                <w:sz w:val="20"/>
                <w:lang w:val="es-CR"/>
              </w:rPr>
              <w:t>Desarrollador</w:t>
            </w:r>
          </w:p>
        </w:tc>
        <w:tc>
          <w:tcPr>
            <w:tcW w:w="1288" w:type="pct"/>
            <w:shd w:val="clear" w:color="auto" w:fill="FFFFFF" w:themeFill="background1"/>
          </w:tcPr>
          <w:p w14:paraId="22851BCF" w14:textId="77777777" w:rsidR="00B94255" w:rsidRPr="00162402" w:rsidRDefault="00B94255" w:rsidP="00385626">
            <w:pPr>
              <w:pStyle w:val="Textoindependiente"/>
              <w:spacing w:after="0"/>
              <w:jc w:val="center"/>
              <w:rPr>
                <w:b/>
                <w:bCs/>
                <w:sz w:val="20"/>
                <w:lang w:val="es-CR"/>
              </w:rPr>
            </w:pPr>
          </w:p>
        </w:tc>
      </w:tr>
    </w:tbl>
    <w:p w14:paraId="68B97F60" w14:textId="77777777" w:rsidR="00385626" w:rsidRPr="0041484B" w:rsidRDefault="00385626" w:rsidP="0041484B">
      <w:pPr>
        <w:jc w:val="both"/>
        <w:rPr>
          <w:sz w:val="20"/>
          <w:lang w:val="fr-FR"/>
        </w:rPr>
      </w:pPr>
    </w:p>
    <w:p w14:paraId="72645BB4" w14:textId="77777777" w:rsidR="00385626" w:rsidRDefault="00385626" w:rsidP="00EB6CE3">
      <w:pPr>
        <w:rPr>
          <w:lang w:val="fr-FR"/>
        </w:rPr>
      </w:pPr>
      <w:r>
        <w:rPr>
          <w:lang w:val="fr-FR"/>
        </w:rPr>
        <w:t xml:space="preserve">___________________________________ULTIMA </w:t>
      </w:r>
      <w:proofErr w:type="spellStart"/>
      <w:r>
        <w:rPr>
          <w:lang w:val="fr-FR"/>
        </w:rPr>
        <w:t>LINEA</w:t>
      </w:r>
      <w:proofErr w:type="spellEnd"/>
      <w:r>
        <w:rPr>
          <w:lang w:val="fr-FR"/>
        </w:rPr>
        <w:t>_________________________________</w:t>
      </w:r>
    </w:p>
    <w:p w14:paraId="367DA2AF" w14:textId="77777777" w:rsidR="00B54F74" w:rsidRDefault="00B54F74" w:rsidP="00EB6CE3">
      <w:pPr>
        <w:rPr>
          <w:lang w:val="es-MX"/>
        </w:rPr>
      </w:pPr>
    </w:p>
    <w:sectPr w:rsidR="00B54F74" w:rsidSect="00EB6CE3">
      <w:headerReference w:type="default" r:id="rId8"/>
      <w:footerReference w:type="default" r:id="rId9"/>
      <w:pgSz w:w="12242" w:h="15842" w:code="1"/>
      <w:pgMar w:top="443" w:right="720" w:bottom="720" w:left="720" w:header="703" w:footer="7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4F980" w14:textId="77777777" w:rsidR="001C179D" w:rsidRDefault="001C179D" w:rsidP="00E91E01">
      <w:r>
        <w:separator/>
      </w:r>
    </w:p>
  </w:endnote>
  <w:endnote w:type="continuationSeparator" w:id="0">
    <w:p w14:paraId="2782158D" w14:textId="77777777" w:rsidR="001C179D" w:rsidRDefault="001C179D" w:rsidP="00E9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4E0D8" w14:textId="6A2F0C4E" w:rsidR="000D6ACE" w:rsidRDefault="001B28BB">
    <w:pPr>
      <w:pStyle w:val="Piedepgina"/>
    </w:pPr>
    <w:r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F7EDF8" wp14:editId="5ED729E7">
              <wp:simplePos x="0" y="0"/>
              <wp:positionH relativeFrom="column">
                <wp:posOffset>21911</wp:posOffset>
              </wp:positionH>
              <wp:positionV relativeFrom="paragraph">
                <wp:posOffset>-203200</wp:posOffset>
              </wp:positionV>
              <wp:extent cx="6836089" cy="18604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6089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0D5103" id="Rectangle 38" o:spid="_x0000_s1026" style="position:absolute;margin-left:1.75pt;margin-top:-16pt;width:538.2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" fillcolor="black [3213]" stroked="f" strokeweight="2pt">
              <w10:wrap type="square"/>
            </v:rect>
          </w:pict>
        </mc:Fallback>
      </mc:AlternateContent>
    </w:r>
    <w:r w:rsidR="00854D19">
      <w:rPr>
        <w:noProof/>
        <w:lang w:val="es-CR" w:eastAsia="es-C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9A677E" wp14:editId="0E06470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9693910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B05E17" w14:textId="77777777" w:rsidR="008976DB" w:rsidRDefault="004D1FF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="008976D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9425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9A677E" id="Rectangle 40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OIZxemmAgAAs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58B05E17" w14:textId="77777777" w:rsidR="008976DB" w:rsidRDefault="004D1FF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="008976DB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9425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30764" w14:textId="77777777" w:rsidR="001C179D" w:rsidRDefault="001C179D" w:rsidP="00E91E01">
      <w:r>
        <w:separator/>
      </w:r>
    </w:p>
  </w:footnote>
  <w:footnote w:type="continuationSeparator" w:id="0">
    <w:p w14:paraId="73301360" w14:textId="77777777" w:rsidR="001C179D" w:rsidRDefault="001C179D" w:rsidP="00E91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425"/>
      <w:gridCol w:w="6120"/>
      <w:gridCol w:w="2247"/>
    </w:tblGrid>
    <w:tr w:rsidR="008976DB" w14:paraId="4890B0A0" w14:textId="77777777" w:rsidTr="00E2304C">
      <w:trPr>
        <w:trHeight w:val="557"/>
      </w:trPr>
      <w:tc>
        <w:tcPr>
          <w:tcW w:w="2425" w:type="dxa"/>
        </w:tcPr>
        <w:p w14:paraId="5A0C1DB8" w14:textId="77777777" w:rsidR="008976DB" w:rsidRPr="008976DB" w:rsidRDefault="008976DB" w:rsidP="008976DB">
          <w:pPr>
            <w:pStyle w:val="Encabezado"/>
            <w:jc w:val="center"/>
            <w:rPr>
              <w:sz w:val="20"/>
            </w:rPr>
          </w:pPr>
          <w:r w:rsidRPr="008976DB">
            <w:rPr>
              <w:noProof/>
              <w:sz w:val="20"/>
              <w:lang w:val="es-CR" w:eastAsia="es-CR"/>
            </w:rPr>
            <w:drawing>
              <wp:anchor distT="0" distB="0" distL="114300" distR="114300" simplePos="0" relativeHeight="251670016" behindDoc="1" locked="0" layoutInCell="1" allowOverlap="1" wp14:anchorId="78397BDC" wp14:editId="5051A686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391795" cy="393700"/>
                <wp:effectExtent l="0" t="0" r="8255" b="6350"/>
                <wp:wrapTight wrapText="bothSides">
                  <wp:wrapPolygon edited="0">
                    <wp:start x="0" y="0"/>
                    <wp:lineTo x="0" y="20903"/>
                    <wp:lineTo x="21005" y="20903"/>
                    <wp:lineTo x="21005" y="0"/>
                    <wp:lineTo x="0" y="0"/>
                  </wp:wrapPolygon>
                </wp:wrapTight>
                <wp:docPr id="2" name="Picture 2" descr="Resultado de imagen de LOGO UNIVERSIDAD NACIONAL COSTA R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de LOGO UNIVERSIDAD NACIONAL COSTA RI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79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8976DB">
            <w:rPr>
              <w:sz w:val="20"/>
            </w:rPr>
            <w:t>Universidad Nacional de Costa Rica</w:t>
          </w:r>
        </w:p>
      </w:tc>
      <w:tc>
        <w:tcPr>
          <w:tcW w:w="6120" w:type="dxa"/>
        </w:tcPr>
        <w:p w14:paraId="1DDCF5E9" w14:textId="2459F0CD" w:rsidR="00F36638" w:rsidRDefault="00F36638" w:rsidP="008976DB">
          <w:pPr>
            <w:pStyle w:val="Encabezado"/>
            <w:jc w:val="center"/>
            <w:rPr>
              <w:rFonts w:cs="Arial"/>
              <w:b/>
              <w:bCs/>
              <w:sz w:val="22"/>
            </w:rPr>
          </w:pPr>
          <w:r>
            <w:rPr>
              <w:rFonts w:cs="Arial"/>
              <w:b/>
              <w:bCs/>
              <w:sz w:val="22"/>
            </w:rPr>
            <w:t xml:space="preserve">Acta de Aceptación del </w:t>
          </w:r>
          <w:proofErr w:type="spellStart"/>
          <w:r>
            <w:rPr>
              <w:rFonts w:cs="Arial"/>
              <w:b/>
              <w:bCs/>
              <w:sz w:val="22"/>
            </w:rPr>
            <w:t>RELEASE</w:t>
          </w:r>
          <w:proofErr w:type="spellEnd"/>
          <w:r>
            <w:rPr>
              <w:rFonts w:cs="Arial"/>
              <w:b/>
              <w:bCs/>
              <w:sz w:val="22"/>
            </w:rPr>
            <w:t xml:space="preserve"> </w:t>
          </w:r>
          <w:r w:rsidR="00E2304C">
            <w:rPr>
              <w:rFonts w:cs="Arial"/>
              <w:b/>
              <w:bCs/>
              <w:sz w:val="22"/>
            </w:rPr>
            <w:t>1</w:t>
          </w:r>
        </w:p>
        <w:p w14:paraId="40D2ABDC" w14:textId="77777777" w:rsidR="008976DB" w:rsidRPr="008976DB" w:rsidRDefault="00DE7C1D" w:rsidP="008976DB">
          <w:pPr>
            <w:pStyle w:val="Encabezado"/>
            <w:jc w:val="center"/>
            <w:rPr>
              <w:b/>
              <w:sz w:val="20"/>
            </w:rPr>
          </w:pPr>
          <w:r w:rsidRPr="00DE7C1D">
            <w:rPr>
              <w:rFonts w:cs="Arial"/>
              <w:b/>
              <w:bCs/>
              <w:sz w:val="22"/>
            </w:rPr>
            <w:t>Pruebas finales de Integración</w:t>
          </w:r>
          <w:r w:rsidR="00F36638">
            <w:rPr>
              <w:rFonts w:cs="Arial"/>
              <w:b/>
              <w:bCs/>
              <w:sz w:val="22"/>
            </w:rPr>
            <w:t xml:space="preserve"> y de Usabilidad con Usuarios</w:t>
          </w:r>
        </w:p>
      </w:tc>
      <w:tc>
        <w:tcPr>
          <w:tcW w:w="2247" w:type="dxa"/>
        </w:tcPr>
        <w:p w14:paraId="6D17E3F2" w14:textId="77777777" w:rsidR="008976DB" w:rsidRPr="008976DB" w:rsidRDefault="008976DB" w:rsidP="00DD1CD0">
          <w:pPr>
            <w:pStyle w:val="Encabezado"/>
            <w:jc w:val="right"/>
            <w:rPr>
              <w:sz w:val="20"/>
            </w:rPr>
          </w:pPr>
          <w:r w:rsidRPr="008976DB">
            <w:rPr>
              <w:sz w:val="20"/>
            </w:rPr>
            <w:t xml:space="preserve">Escuela de Informática </w:t>
          </w:r>
          <w:r w:rsidRPr="008976DB">
            <w:rPr>
              <w:sz w:val="20"/>
            </w:rPr>
            <w:br/>
            <w:t xml:space="preserve">Ingeniería en Sistemas </w:t>
          </w:r>
        </w:p>
      </w:tc>
    </w:tr>
  </w:tbl>
  <w:p w14:paraId="71D4D1C0" w14:textId="77777777" w:rsidR="008976DB" w:rsidRDefault="008976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" w15:restartNumberingAfterBreak="0">
    <w:nsid w:val="07D934DD"/>
    <w:multiLevelType w:val="hybridMultilevel"/>
    <w:tmpl w:val="8188D2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E643F71"/>
    <w:multiLevelType w:val="hybridMultilevel"/>
    <w:tmpl w:val="0E5C37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82AA2"/>
    <w:multiLevelType w:val="hybridMultilevel"/>
    <w:tmpl w:val="AD5C233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F1929"/>
    <w:multiLevelType w:val="hybridMultilevel"/>
    <w:tmpl w:val="BFEE8B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4B15"/>
    <w:multiLevelType w:val="hybridMultilevel"/>
    <w:tmpl w:val="326498B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F73F0"/>
    <w:multiLevelType w:val="hybridMultilevel"/>
    <w:tmpl w:val="1DFE131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BB68EB"/>
    <w:multiLevelType w:val="hybridMultilevel"/>
    <w:tmpl w:val="8D7A12DC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DB7169"/>
    <w:multiLevelType w:val="hybridMultilevel"/>
    <w:tmpl w:val="234A373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>
      <w:start w:val="1"/>
      <w:numFmt w:val="decimal"/>
      <w:lvlText w:val="%4."/>
      <w:lvlJc w:val="left"/>
      <w:pPr>
        <w:ind w:left="2520" w:hanging="360"/>
      </w:pPr>
    </w:lvl>
    <w:lvl w:ilvl="4" w:tplc="140A0019">
      <w:start w:val="1"/>
      <w:numFmt w:val="lowerLetter"/>
      <w:lvlText w:val="%5."/>
      <w:lvlJc w:val="left"/>
      <w:pPr>
        <w:ind w:left="3240" w:hanging="360"/>
      </w:pPr>
    </w:lvl>
    <w:lvl w:ilvl="5" w:tplc="140A001B">
      <w:start w:val="1"/>
      <w:numFmt w:val="lowerRoman"/>
      <w:lvlText w:val="%6."/>
      <w:lvlJc w:val="right"/>
      <w:pPr>
        <w:ind w:left="3960" w:hanging="180"/>
      </w:pPr>
    </w:lvl>
    <w:lvl w:ilvl="6" w:tplc="140A000F">
      <w:start w:val="1"/>
      <w:numFmt w:val="decimal"/>
      <w:lvlText w:val="%7."/>
      <w:lvlJc w:val="left"/>
      <w:pPr>
        <w:ind w:left="4680" w:hanging="360"/>
      </w:pPr>
    </w:lvl>
    <w:lvl w:ilvl="7" w:tplc="140A0019">
      <w:start w:val="1"/>
      <w:numFmt w:val="lowerLetter"/>
      <w:lvlText w:val="%8."/>
      <w:lvlJc w:val="left"/>
      <w:pPr>
        <w:ind w:left="5400" w:hanging="360"/>
      </w:pPr>
    </w:lvl>
    <w:lvl w:ilvl="8" w:tplc="140A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F843D6"/>
    <w:multiLevelType w:val="hybridMultilevel"/>
    <w:tmpl w:val="5C9AD35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34CF"/>
    <w:multiLevelType w:val="hybridMultilevel"/>
    <w:tmpl w:val="02D620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B3E49"/>
    <w:multiLevelType w:val="hybridMultilevel"/>
    <w:tmpl w:val="5C9AD35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22D8B"/>
    <w:multiLevelType w:val="hybridMultilevel"/>
    <w:tmpl w:val="5C9AD35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05334"/>
    <w:multiLevelType w:val="hybridMultilevel"/>
    <w:tmpl w:val="79D674D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96BF1"/>
    <w:multiLevelType w:val="hybridMultilevel"/>
    <w:tmpl w:val="90242AA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1F05FF"/>
    <w:multiLevelType w:val="hybridMultilevel"/>
    <w:tmpl w:val="79FE80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B2321"/>
    <w:multiLevelType w:val="hybridMultilevel"/>
    <w:tmpl w:val="D01E8D8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4"/>
  </w:num>
  <w:num w:numId="5">
    <w:abstractNumId w:val="16"/>
  </w:num>
  <w:num w:numId="6">
    <w:abstractNumId w:val="2"/>
  </w:num>
  <w:num w:numId="7">
    <w:abstractNumId w:val="5"/>
  </w:num>
  <w:num w:numId="8">
    <w:abstractNumId w:val="9"/>
  </w:num>
  <w:num w:numId="9">
    <w:abstractNumId w:val="12"/>
  </w:num>
  <w:num w:numId="10">
    <w:abstractNumId w:val="11"/>
  </w:num>
  <w:num w:numId="11">
    <w:abstractNumId w:val="15"/>
  </w:num>
  <w:num w:numId="12">
    <w:abstractNumId w:val="7"/>
  </w:num>
  <w:num w:numId="13">
    <w:abstractNumId w:val="6"/>
  </w:num>
  <w:num w:numId="14">
    <w:abstractNumId w:val="3"/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D8"/>
    <w:rsid w:val="00037502"/>
    <w:rsid w:val="00072EA1"/>
    <w:rsid w:val="000808A4"/>
    <w:rsid w:val="000A54EB"/>
    <w:rsid w:val="000A59D3"/>
    <w:rsid w:val="000D6ACE"/>
    <w:rsid w:val="000F2193"/>
    <w:rsid w:val="00106617"/>
    <w:rsid w:val="00116164"/>
    <w:rsid w:val="00155573"/>
    <w:rsid w:val="00162402"/>
    <w:rsid w:val="001A0CB3"/>
    <w:rsid w:val="001A0D1F"/>
    <w:rsid w:val="001B28BB"/>
    <w:rsid w:val="001C13E4"/>
    <w:rsid w:val="001C179D"/>
    <w:rsid w:val="001D069B"/>
    <w:rsid w:val="001D697F"/>
    <w:rsid w:val="001E6D67"/>
    <w:rsid w:val="00207A52"/>
    <w:rsid w:val="00220658"/>
    <w:rsid w:val="00230FDC"/>
    <w:rsid w:val="00262DA6"/>
    <w:rsid w:val="00263D2A"/>
    <w:rsid w:val="00273BE4"/>
    <w:rsid w:val="002C7E08"/>
    <w:rsid w:val="002E55DF"/>
    <w:rsid w:val="002F21DB"/>
    <w:rsid w:val="00323B5D"/>
    <w:rsid w:val="00337DA8"/>
    <w:rsid w:val="00350149"/>
    <w:rsid w:val="0035239B"/>
    <w:rsid w:val="003624D4"/>
    <w:rsid w:val="00385626"/>
    <w:rsid w:val="00390838"/>
    <w:rsid w:val="00390916"/>
    <w:rsid w:val="003A26F8"/>
    <w:rsid w:val="003A5544"/>
    <w:rsid w:val="003A6D20"/>
    <w:rsid w:val="003D00F3"/>
    <w:rsid w:val="003D152E"/>
    <w:rsid w:val="003D2496"/>
    <w:rsid w:val="003D48FC"/>
    <w:rsid w:val="003F38E3"/>
    <w:rsid w:val="003F546F"/>
    <w:rsid w:val="0041227B"/>
    <w:rsid w:val="0041484B"/>
    <w:rsid w:val="004257A0"/>
    <w:rsid w:val="004414B4"/>
    <w:rsid w:val="004877F6"/>
    <w:rsid w:val="0049439D"/>
    <w:rsid w:val="00495EF3"/>
    <w:rsid w:val="004A5468"/>
    <w:rsid w:val="004C71C7"/>
    <w:rsid w:val="004D1FFA"/>
    <w:rsid w:val="004D2601"/>
    <w:rsid w:val="00503C64"/>
    <w:rsid w:val="005120FB"/>
    <w:rsid w:val="00513F04"/>
    <w:rsid w:val="0051729F"/>
    <w:rsid w:val="0054439A"/>
    <w:rsid w:val="0058497A"/>
    <w:rsid w:val="005C21F2"/>
    <w:rsid w:val="005C4683"/>
    <w:rsid w:val="005D5BEC"/>
    <w:rsid w:val="005F0B81"/>
    <w:rsid w:val="005F676A"/>
    <w:rsid w:val="005F7F2B"/>
    <w:rsid w:val="006007A3"/>
    <w:rsid w:val="0062217C"/>
    <w:rsid w:val="00625ABB"/>
    <w:rsid w:val="0062739A"/>
    <w:rsid w:val="00643079"/>
    <w:rsid w:val="00690ED1"/>
    <w:rsid w:val="006C4017"/>
    <w:rsid w:val="006E038B"/>
    <w:rsid w:val="00720F62"/>
    <w:rsid w:val="0072710B"/>
    <w:rsid w:val="00736D7A"/>
    <w:rsid w:val="00792F9A"/>
    <w:rsid w:val="007979C8"/>
    <w:rsid w:val="007A0ABB"/>
    <w:rsid w:val="007F086A"/>
    <w:rsid w:val="00801406"/>
    <w:rsid w:val="0082182F"/>
    <w:rsid w:val="00843B2E"/>
    <w:rsid w:val="00854D19"/>
    <w:rsid w:val="00861217"/>
    <w:rsid w:val="00864CE0"/>
    <w:rsid w:val="00873E1F"/>
    <w:rsid w:val="008976DB"/>
    <w:rsid w:val="008C6C16"/>
    <w:rsid w:val="008D4C00"/>
    <w:rsid w:val="008F6A81"/>
    <w:rsid w:val="0090271A"/>
    <w:rsid w:val="009208C3"/>
    <w:rsid w:val="00921CB2"/>
    <w:rsid w:val="00955052"/>
    <w:rsid w:val="009601E4"/>
    <w:rsid w:val="009B381D"/>
    <w:rsid w:val="009C16AF"/>
    <w:rsid w:val="009C4D60"/>
    <w:rsid w:val="009D7177"/>
    <w:rsid w:val="00A11C0B"/>
    <w:rsid w:val="00AA431B"/>
    <w:rsid w:val="00AC6890"/>
    <w:rsid w:val="00AD0979"/>
    <w:rsid w:val="00AD6B35"/>
    <w:rsid w:val="00B54F74"/>
    <w:rsid w:val="00B94255"/>
    <w:rsid w:val="00B978FF"/>
    <w:rsid w:val="00BA79A8"/>
    <w:rsid w:val="00BB0431"/>
    <w:rsid w:val="00BB70B9"/>
    <w:rsid w:val="00BC25A2"/>
    <w:rsid w:val="00C12B3F"/>
    <w:rsid w:val="00C161D5"/>
    <w:rsid w:val="00C17EAD"/>
    <w:rsid w:val="00C20FCB"/>
    <w:rsid w:val="00C30A88"/>
    <w:rsid w:val="00CA1818"/>
    <w:rsid w:val="00CC337A"/>
    <w:rsid w:val="00CE4782"/>
    <w:rsid w:val="00CF55FB"/>
    <w:rsid w:val="00D126E8"/>
    <w:rsid w:val="00D3746E"/>
    <w:rsid w:val="00D417CC"/>
    <w:rsid w:val="00D560F7"/>
    <w:rsid w:val="00D66858"/>
    <w:rsid w:val="00D673CF"/>
    <w:rsid w:val="00D93DA4"/>
    <w:rsid w:val="00DB12E9"/>
    <w:rsid w:val="00DC1E91"/>
    <w:rsid w:val="00DD1CD0"/>
    <w:rsid w:val="00DE7C1D"/>
    <w:rsid w:val="00E2221A"/>
    <w:rsid w:val="00E2304C"/>
    <w:rsid w:val="00E839C4"/>
    <w:rsid w:val="00E91E01"/>
    <w:rsid w:val="00EA19C9"/>
    <w:rsid w:val="00EA49C9"/>
    <w:rsid w:val="00EB6CE3"/>
    <w:rsid w:val="00ED2395"/>
    <w:rsid w:val="00EF0443"/>
    <w:rsid w:val="00F107D0"/>
    <w:rsid w:val="00F23B8A"/>
    <w:rsid w:val="00F24672"/>
    <w:rsid w:val="00F36638"/>
    <w:rsid w:val="00F76F89"/>
    <w:rsid w:val="00F77E0D"/>
    <w:rsid w:val="00F814D8"/>
    <w:rsid w:val="00F930F8"/>
    <w:rsid w:val="00F96EAA"/>
    <w:rsid w:val="00FB1F2C"/>
    <w:rsid w:val="00FB2432"/>
    <w:rsid w:val="00FE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6CF9C"/>
  <w15:docId w15:val="{679651B9-791E-4279-A1BD-09D7FE66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E01"/>
    <w:rPr>
      <w:rFonts w:ascii="Arial" w:eastAsia="Times New Roman" w:hAnsi="Arial"/>
      <w:sz w:val="24"/>
      <w:lang w:val="es-ES" w:eastAsia="en-US"/>
    </w:rPr>
  </w:style>
  <w:style w:type="paragraph" w:styleId="Ttulo2">
    <w:name w:val="heading 2"/>
    <w:basedOn w:val="Normal"/>
    <w:next w:val="Normal"/>
    <w:link w:val="Ttulo2Car"/>
    <w:qFormat/>
    <w:rsid w:val="00E91E01"/>
    <w:pPr>
      <w:keepNext/>
      <w:ind w:left="360"/>
      <w:jc w:val="center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E91E01"/>
    <w:rPr>
      <w:rFonts w:ascii="Arial" w:eastAsia="Times New Roman" w:hAnsi="Arial" w:cs="Times New Roman"/>
      <w:b/>
      <w:sz w:val="24"/>
      <w:szCs w:val="20"/>
      <w:lang w:val="es-ES"/>
    </w:rPr>
  </w:style>
  <w:style w:type="paragraph" w:styleId="Ttulo">
    <w:name w:val="Title"/>
    <w:basedOn w:val="Normal"/>
    <w:link w:val="TtuloCar"/>
    <w:qFormat/>
    <w:rsid w:val="00E91E01"/>
    <w:pPr>
      <w:jc w:val="center"/>
    </w:pPr>
    <w:rPr>
      <w:b/>
    </w:rPr>
  </w:style>
  <w:style w:type="character" w:customStyle="1" w:styleId="TtuloCar">
    <w:name w:val="Título Car"/>
    <w:link w:val="Ttulo"/>
    <w:rsid w:val="00E91E01"/>
    <w:rPr>
      <w:rFonts w:ascii="Arial" w:eastAsia="Times New Roman" w:hAnsi="Arial" w:cs="Times New Roman"/>
      <w:b/>
      <w:sz w:val="24"/>
      <w:szCs w:val="20"/>
      <w:lang w:val="es-ES"/>
    </w:rPr>
  </w:style>
  <w:style w:type="paragraph" w:styleId="Textoindependiente2">
    <w:name w:val="Body Text 2"/>
    <w:basedOn w:val="Normal"/>
    <w:link w:val="Textoindependiente2Car"/>
    <w:semiHidden/>
    <w:rsid w:val="00E91E01"/>
    <w:pPr>
      <w:jc w:val="both"/>
    </w:pPr>
    <w:rPr>
      <w:rFonts w:ascii="Verdana" w:hAnsi="Verdana"/>
      <w:szCs w:val="24"/>
      <w:lang w:val="es-MX"/>
    </w:rPr>
  </w:style>
  <w:style w:type="character" w:customStyle="1" w:styleId="Textoindependiente2Car">
    <w:name w:val="Texto independiente 2 Car"/>
    <w:link w:val="Textoindependiente2"/>
    <w:semiHidden/>
    <w:rsid w:val="00E91E01"/>
    <w:rPr>
      <w:rFonts w:ascii="Verdana" w:eastAsia="Times New Roman" w:hAnsi="Verdana" w:cs="Times New Roman"/>
      <w:sz w:val="24"/>
      <w:szCs w:val="24"/>
      <w:lang w:val="es-MX"/>
    </w:rPr>
  </w:style>
  <w:style w:type="paragraph" w:styleId="Encabezado">
    <w:name w:val="header"/>
    <w:basedOn w:val="Normal"/>
    <w:link w:val="EncabezadoCar"/>
    <w:semiHidden/>
    <w:rsid w:val="00E91E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E91E01"/>
    <w:rPr>
      <w:rFonts w:ascii="Arial" w:eastAsia="Times New Roman" w:hAnsi="Arial" w:cs="Times New Roman"/>
      <w:sz w:val="24"/>
      <w:szCs w:val="20"/>
      <w:lang w:val="es-ES"/>
    </w:rPr>
  </w:style>
  <w:style w:type="paragraph" w:styleId="Piedepgina">
    <w:name w:val="footer"/>
    <w:basedOn w:val="Normal"/>
    <w:link w:val="PiedepginaCar"/>
    <w:semiHidden/>
    <w:rsid w:val="00E91E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semiHidden/>
    <w:rsid w:val="00E91E01"/>
    <w:rPr>
      <w:rFonts w:ascii="Arial" w:eastAsia="Times New Roman" w:hAnsi="Arial" w:cs="Times New Roman"/>
      <w:sz w:val="24"/>
      <w:szCs w:val="20"/>
      <w:lang w:val="es-ES"/>
    </w:rPr>
  </w:style>
  <w:style w:type="paragraph" w:styleId="Textocomentario">
    <w:name w:val="annotation text"/>
    <w:basedOn w:val="Normal"/>
    <w:link w:val="TextocomentarioCar"/>
    <w:semiHidden/>
    <w:rsid w:val="00E91E01"/>
    <w:rPr>
      <w:sz w:val="20"/>
    </w:rPr>
  </w:style>
  <w:style w:type="character" w:customStyle="1" w:styleId="TextocomentarioCar">
    <w:name w:val="Texto comentario Car"/>
    <w:link w:val="Textocomentario"/>
    <w:semiHidden/>
    <w:rsid w:val="00E91E01"/>
    <w:rPr>
      <w:rFonts w:ascii="Arial" w:eastAsia="Times New Roman" w:hAnsi="Arial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1E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91E01"/>
    <w:rPr>
      <w:rFonts w:ascii="Tahoma" w:eastAsia="Times New Roman" w:hAnsi="Tahoma" w:cs="Tahoma"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24672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F24672"/>
    <w:rPr>
      <w:rFonts w:ascii="Arial" w:eastAsia="Times New Roman" w:hAnsi="Arial" w:cs="Times New Roman"/>
      <w:sz w:val="24"/>
      <w:szCs w:val="20"/>
      <w:lang w:val="es-ES"/>
    </w:rPr>
  </w:style>
  <w:style w:type="table" w:styleId="Tablaconcuadrcula">
    <w:name w:val="Table Grid"/>
    <w:basedOn w:val="Tablanormal"/>
    <w:uiPriority w:val="59"/>
    <w:rsid w:val="00D668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rsid w:val="00A11C0B"/>
    <w:pPr>
      <w:ind w:left="720"/>
      <w:contextualSpacing/>
    </w:pPr>
  </w:style>
  <w:style w:type="table" w:customStyle="1" w:styleId="Tabladelista3-nfasis21">
    <w:name w:val="Tabla de lista 3 - Énfasis 21"/>
    <w:basedOn w:val="Tablanormal"/>
    <w:uiPriority w:val="48"/>
    <w:rsid w:val="003856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3856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73E1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873E1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2221A"/>
    <w:pPr>
      <w:spacing w:before="100" w:beforeAutospacing="1" w:after="100" w:afterAutospacing="1"/>
    </w:pPr>
    <w:rPr>
      <w:rFonts w:ascii="Times New Roman" w:hAnsi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3198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169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974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y\Mis%20documentos\INGENIERIA%20III\PARA%20FINAL\Formato_de_acta_de_aceptacion_Contruccion_201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55F9B-968B-4DA6-8F0F-7CFC7A080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Formato_de_acta_de_aceptacion_Contruccion_2012.dot</Template>
  <TotalTime>67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esph-sa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david aguilar rojas</cp:lastModifiedBy>
  <cp:revision>5</cp:revision>
  <cp:lastPrinted>2012-05-15T16:13:00Z</cp:lastPrinted>
  <dcterms:created xsi:type="dcterms:W3CDTF">2020-09-21T15:41:00Z</dcterms:created>
  <dcterms:modified xsi:type="dcterms:W3CDTF">2020-11-05T19:56:00Z</dcterms:modified>
</cp:coreProperties>
</file>